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49E47" w14:textId="1DFFA13A" w:rsidR="00AB7BD0" w:rsidRDefault="00AB7BD0" w:rsidP="00095842">
      <w:pPr>
        <w:rPr>
          <w:rFonts w:cs="Times New Roman"/>
          <w:szCs w:val="24"/>
        </w:rPr>
      </w:pPr>
    </w:p>
    <w:p w14:paraId="72D8EB49" w14:textId="06C738B9" w:rsidR="00095842" w:rsidRDefault="00095842" w:rsidP="00095842">
      <w:pPr>
        <w:rPr>
          <w:rFonts w:cs="Times New Roman"/>
          <w:szCs w:val="24"/>
        </w:rPr>
      </w:pPr>
    </w:p>
    <w:p w14:paraId="23D7C595" w14:textId="77777777" w:rsidR="00095842" w:rsidRDefault="00095842" w:rsidP="00095842">
      <w:pPr>
        <w:rPr>
          <w:rFonts w:cs="Times New Roman"/>
          <w:szCs w:val="24"/>
        </w:rPr>
      </w:pPr>
    </w:p>
    <w:p w14:paraId="7368FED4" w14:textId="77777777" w:rsidR="00A51A19" w:rsidRPr="00A51A19" w:rsidRDefault="00A51A19" w:rsidP="00A51A19">
      <w:pPr>
        <w:ind w:firstLine="720"/>
        <w:jc w:val="center"/>
        <w:rPr>
          <w:rFonts w:cs="Times New Roman"/>
          <w:b/>
          <w:bCs/>
          <w:szCs w:val="24"/>
        </w:rPr>
      </w:pPr>
      <w:r w:rsidRPr="00A51A19">
        <w:rPr>
          <w:rFonts w:cs="Times New Roman"/>
          <w:b/>
          <w:bCs/>
          <w:szCs w:val="24"/>
        </w:rPr>
        <w:t>Report to the Court</w:t>
      </w:r>
    </w:p>
    <w:p w14:paraId="1E0500BB" w14:textId="77777777" w:rsidR="00A51A19" w:rsidRPr="00A51A19" w:rsidRDefault="00A51A19" w:rsidP="00A51A19">
      <w:pPr>
        <w:ind w:firstLine="720"/>
        <w:jc w:val="center"/>
        <w:rPr>
          <w:rFonts w:cs="Times New Roman"/>
          <w:bCs/>
          <w:szCs w:val="24"/>
        </w:rPr>
      </w:pPr>
      <w:r w:rsidRPr="00A51A19">
        <w:rPr>
          <w:rFonts w:cs="Times New Roman"/>
          <w:b/>
          <w:bCs/>
          <w:szCs w:val="24"/>
        </w:rPr>
        <w:t xml:space="preserve">Date Written: </w:t>
      </w:r>
      <w:r w:rsidR="000160B2">
        <w:rPr>
          <w:rFonts w:cs="Times New Roman"/>
          <w:bCs/>
          <w:noProof/>
          <w:szCs w:val="24"/>
        </w:rPr>
        <w:t>October 23, 2025</w:t>
      </w:r>
    </w:p>
    <w:p w14:paraId="40F9C732" w14:textId="77777777" w:rsidR="00A51A19" w:rsidRPr="00A51A19" w:rsidRDefault="00A51A19" w:rsidP="00A51A19">
      <w:pPr>
        <w:ind w:firstLine="720"/>
        <w:jc w:val="center"/>
        <w:rPr>
          <w:rFonts w:cs="Times New Roman"/>
          <w:b/>
          <w:bCs/>
          <w:szCs w:val="24"/>
        </w:rPr>
      </w:pPr>
      <w:r w:rsidRPr="00A51A19">
        <w:rPr>
          <w:rFonts w:cs="Times New Roman"/>
          <w:b/>
          <w:bCs/>
          <w:szCs w:val="24"/>
        </w:rPr>
        <w:t xml:space="preserve">Hearing Date: </w:t>
      </w:r>
      <w:r w:rsidR="00D50648">
        <w:rPr>
          <w:rFonts w:cs="Times New Roman"/>
          <w:bCs/>
          <w:noProof/>
          <w:szCs w:val="24"/>
        </w:rPr>
        <w:t>December 2, 2025</w:t>
      </w:r>
    </w:p>
    <w:p w14:paraId="495BAB05" w14:textId="77777777" w:rsidR="00A51A19"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CBCC132" w14:textId="77777777" w:rsidR="00843027" w:rsidRDefault="00A51A19"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r w:rsidRPr="00A51A19">
        <w:rPr>
          <w:rFonts w:cs="Times New Roman"/>
          <w:b/>
          <w:szCs w:val="24"/>
        </w:rPr>
        <w:t>Respondent</w:t>
      </w:r>
      <w:r w:rsidR="007974A8">
        <w:rPr>
          <w:rFonts w:cs="Times New Roman"/>
          <w:b/>
          <w:szCs w:val="24"/>
          <w:lang w:val="vi-VN"/>
        </w:rPr>
        <w:t>(s)</w:t>
      </w:r>
      <w:r w:rsidRPr="00A51A19">
        <w:rPr>
          <w:rFonts w:cs="Times New Roman"/>
          <w:szCs w:val="24"/>
        </w:rPr>
        <w:t xml:space="preserve">: </w:t>
      </w:r>
      <w:r w:rsidR="007A1BC4" w:rsidRPr="00B47438">
        <w:rPr>
          <w:rFonts w:cs="Times New Roman"/>
          <w:i/>
          <w:iCs/>
          <w:color w:val="984806" w:themeColor="accent6" w:themeShade="80"/>
          <w:szCs w:val="24"/>
        </w:rPr>
        <w:t>&lt;Name&gt;</w:t>
      </w:r>
      <w:r w:rsidRPr="00A51A19">
        <w:rPr>
          <w:rFonts w:cs="Times New Roman"/>
          <w:szCs w:val="24"/>
        </w:rPr>
        <w:tab/>
      </w:r>
      <w:r w:rsidRPr="00A51A19">
        <w:rPr>
          <w:rFonts w:cs="Times New Roman"/>
          <w:szCs w:val="24"/>
        </w:rPr>
        <w:tab/>
      </w:r>
      <w:r w:rsidRPr="00A51A19">
        <w:rPr>
          <w:rFonts w:cs="Times New Roman"/>
          <w:b/>
          <w:szCs w:val="24"/>
        </w:rPr>
        <w:t>Cas</w:t>
      </w:r>
      <w:r w:rsidR="007974A8">
        <w:rPr>
          <w:rFonts w:cs="Times New Roman"/>
          <w:b/>
          <w:szCs w:val="24"/>
          <w:lang w:val="vi-VN"/>
        </w:rPr>
        <w:t>e</w:t>
      </w:r>
      <w:r w:rsidRPr="00A51A19">
        <w:rPr>
          <w:rFonts w:cs="Times New Roman"/>
          <w:b/>
          <w:szCs w:val="24"/>
        </w:rPr>
        <w:t>#:</w:t>
      </w:r>
      <w:r w:rsidR="00D50648">
        <w:rPr>
          <w:rFonts w:cs="Times New Roman"/>
          <w:noProof/>
          <w:szCs w:val="24"/>
        </w:rPr>
        <w:t>CINA-07-1001</w:t>
      </w:r>
      <w:r w:rsidRPr="00A51A19">
        <w:rPr>
          <w:rFonts w:cs="Times New Roman"/>
          <w:szCs w:val="24"/>
        </w:rPr>
        <w:tab/>
      </w:r>
      <w:r w:rsidRPr="00A51A19">
        <w:rPr>
          <w:rFonts w:cs="Times New Roman"/>
          <w:szCs w:val="24"/>
        </w:rPr>
        <w:tab/>
      </w:r>
      <w:r w:rsidRPr="00A51A19">
        <w:rPr>
          <w:rFonts w:cs="Times New Roman"/>
          <w:b/>
          <w:szCs w:val="24"/>
        </w:rPr>
        <w:t>DOB</w:t>
      </w:r>
      <w:r w:rsidRPr="00A51A19">
        <w:rPr>
          <w:rFonts w:cs="Times New Roman"/>
          <w:szCs w:val="24"/>
        </w:rPr>
        <w:t xml:space="preserve">: </w:t>
      </w:r>
      <w:r w:rsidR="005A5157">
        <w:rPr>
          <w:rFonts w:cs="Times New Roman"/>
          <w:noProof/>
          <w:szCs w:val="24"/>
        </w:rPr>
        <w:t>November 2020</w:t>
      </w:r>
    </w:p>
    <w:p w14:paraId="504C87F6" w14:textId="77777777" w:rsidR="00843027"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2093CE00" w14:textId="77777777" w:rsidR="00A51A19" w:rsidRPr="00C33CA9" w:rsidRDefault="00A51A19" w:rsidP="00C33CA9">
      <w:pPr>
        <w:spacing w:line="240" w:lineRule="auto"/>
        <w:rPr>
          <w:rFonts w:cs="Times New Roman"/>
          <w:b/>
          <w:szCs w:val="24"/>
        </w:rPr>
      </w:pPr>
      <w:r w:rsidRPr="00A75D93">
        <w:rPr>
          <w:rFonts w:cs="Times New Roman"/>
          <w:b/>
          <w:szCs w:val="24"/>
        </w:rPr>
        <w:t>Persons Interviewed Regarding the Situation:</w:t>
      </w:r>
    </w:p>
    <w:p w14:paraId="61528FEB" w14:textId="77777777" w:rsidR="00864589" w:rsidRDefault="00864589" w:rsidP="00A51A19">
      <w:pPr>
        <w:rPr>
          <w:rFonts w:cs="Times New Roman"/>
          <w:szCs w:val="24"/>
        </w:rPr>
      </w:pPr>
    </w:p>
    <w:tbl>
      <w:tblPr>
        <w:tblStyle w:val="TableGrid"/>
        <w:tblW w:w="960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3107"/>
        <w:gridCol w:w="3222"/>
      </w:tblGrid>
      <w:tr w:rsidR="00864589" w:rsidRPr="000722A2" w14:paraId="604EFB08" w14:textId="77777777" w:rsidTr="00EF756E">
        <w:tc>
          <w:tcPr>
            <w:tcW w:w="3277" w:type="dxa"/>
          </w:tcPr>
          <w:p w14:paraId="376813DF" w14:textId="77777777" w:rsidR="00864589" w:rsidRPr="000722A2" w:rsidRDefault="00864589" w:rsidP="00A51A19">
            <w:pPr>
              <w:rPr>
                <w:rFonts w:cs="Times New Roman"/>
                <w:szCs w:val="24"/>
              </w:rPr>
            </w:pPr>
            <w:r w:rsidRPr="000722A2">
              <w:rPr>
                <w:rFonts w:cs="Times New Roman"/>
                <w:b/>
                <w:i/>
                <w:szCs w:val="24"/>
              </w:rPr>
              <w:t>Name</w:t>
            </w:r>
          </w:p>
        </w:tc>
        <w:tc>
          <w:tcPr>
            <w:tcW w:w="3107" w:type="dxa"/>
          </w:tcPr>
          <w:p w14:paraId="2ECF2243" w14:textId="77777777" w:rsidR="00864589" w:rsidRPr="000722A2" w:rsidRDefault="00864589" w:rsidP="00A51A19">
            <w:pPr>
              <w:rPr>
                <w:rFonts w:cs="Times New Roman"/>
                <w:szCs w:val="24"/>
              </w:rPr>
            </w:pPr>
            <w:r w:rsidRPr="000722A2">
              <w:rPr>
                <w:rFonts w:cs="Times New Roman"/>
                <w:b/>
                <w:i/>
                <w:szCs w:val="24"/>
              </w:rPr>
              <w:t>Title/ Relationship</w:t>
            </w:r>
          </w:p>
        </w:tc>
        <w:tc>
          <w:tcPr>
            <w:tcW w:w="3222" w:type="dxa"/>
          </w:tcPr>
          <w:p w14:paraId="5B622C6B" w14:textId="77777777" w:rsidR="00864589" w:rsidRPr="000722A2" w:rsidRDefault="00864589" w:rsidP="00A51A19">
            <w:pPr>
              <w:rPr>
                <w:rFonts w:cs="Times New Roman"/>
                <w:szCs w:val="24"/>
              </w:rPr>
            </w:pPr>
            <w:r w:rsidRPr="000722A2">
              <w:rPr>
                <w:rFonts w:cs="Times New Roman"/>
                <w:b/>
                <w:i/>
                <w:szCs w:val="24"/>
              </w:rPr>
              <w:t>Contact Dates</w:t>
            </w:r>
          </w:p>
        </w:tc>
      </w:tr>
      <w:tr w:rsidR="00864589" w:rsidRPr="000722A2" w14:paraId="7C029455" w14:textId="77777777" w:rsidTr="00EF756E">
        <w:tc>
          <w:tcPr>
            <w:tcW w:w="3277" w:type="dxa"/>
          </w:tcPr>
          <w:p w14:paraId="6EA09621" w14:textId="77777777" w:rsidR="00864589" w:rsidRPr="000722A2" w:rsidRDefault="00000000" w:rsidP="00A51A19">
            <w:pPr>
              <w:rPr>
                <w:rFonts w:cs="Times New Roman"/>
                <w:szCs w:val="24"/>
              </w:rPr>
            </w:pPr>
            <w:r w:rsidR="00864589" w:rsidRPr="000722A2">
              <w:rPr>
                <w:rFonts w:cs="Times New Roman"/>
                <w:noProof/>
                <w:szCs w:val="24"/>
              </w:rPr>
              <w:t>Names of persons involved, starting with the child's name</w:t>
            </w:r>
          </w:p>
        </w:tc>
        <w:tc>
          <w:tcPr>
            <w:tcW w:w="3107" w:type="dxa"/>
          </w:tcPr>
          <w:p w14:paraId="21AC6268" w14:textId="77777777" w:rsidR="00864589" w:rsidRPr="000722A2" w:rsidRDefault="00000000" w:rsidP="00A51A19">
            <w:pPr>
              <w:rPr>
                <w:rFonts w:cs="Times New Roman"/>
                <w:szCs w:val="24"/>
              </w:rPr>
            </w:pPr>
            <w:r w:rsidR="00864589" w:rsidRPr="000722A2">
              <w:rPr>
                <w:rFonts w:cs="Times New Roman"/>
                <w:noProof/>
                <w:szCs w:val="24"/>
              </w:rPr>
              <w:t>Youth</w:t>
            </w:r>
          </w:p>
        </w:tc>
        <w:tc>
          <w:tcPr>
            <w:tcW w:w="3222" w:type="dxa"/>
          </w:tcPr>
          <w:p w14:paraId="6D47F157" w14:textId="77777777" w:rsidR="00864589" w:rsidRPr="000722A2" w:rsidRDefault="00000000" w:rsidP="00A51A19">
            <w:pPr>
              <w:rPr>
                <w:rFonts w:cs="Times New Roman"/>
                <w:szCs w:val="24"/>
              </w:rPr>
            </w:pPr>
            <w:r w:rsidR="00864589" w:rsidRPr="000722A2">
              <w:rPr>
                <w:rFonts w:cs="Times New Roman"/>
                <w:noProof/>
                <w:szCs w:val="24"/>
              </w:rPr>
              <w:t>10/02</w:t>
            </w:r>
          </w:p>
        </w:tc>
      </w:tr>
      <w:tr w:rsidR="00864589" w:rsidRPr="000722A2" w14:paraId="7C029455" w14:textId="77777777" w:rsidTr="00EF756E">
        <w:tc>
          <w:tcPr>
            <w:tcW w:w="3277" w:type="dxa"/>
          </w:tcPr>
          <w:p w14:paraId="6EA09621" w14:textId="77777777" w:rsidR="00864589" w:rsidRPr="000722A2" w:rsidRDefault="00000000" w:rsidP="00A51A19">
            <w:pPr>
              <w:rPr>
                <w:rFonts w:cs="Times New Roman"/>
                <w:szCs w:val="24"/>
              </w:rPr>
            </w:pPr>
            <w:r w:rsidR="00864589" w:rsidRPr="000722A2">
              <w:rPr>
                <w:rFonts w:cs="Times New Roman"/>
                <w:noProof/>
                <w:szCs w:val="24"/>
              </w:rPr>
              <w:t>Names of persons involved, starting with the child's name</w:t>
            </w:r>
          </w:p>
        </w:tc>
        <w:tc>
          <w:tcPr>
            <w:tcW w:w="3107" w:type="dxa"/>
          </w:tcPr>
          <w:p w14:paraId="21AC6268" w14:textId="77777777" w:rsidR="00864589" w:rsidRPr="000722A2" w:rsidRDefault="00000000" w:rsidP="00A51A19">
            <w:pPr>
              <w:rPr>
                <w:rFonts w:cs="Times New Roman"/>
                <w:szCs w:val="24"/>
              </w:rPr>
            </w:pPr>
            <w:r w:rsidR="00864589" w:rsidRPr="000722A2">
              <w:rPr>
                <w:rFonts w:cs="Times New Roman"/>
                <w:noProof/>
                <w:szCs w:val="24"/>
              </w:rPr>
              <w:t>Fictive Kin</w:t>
            </w:r>
          </w:p>
        </w:tc>
        <w:tc>
          <w:tcPr>
            <w:tcW w:w="3222" w:type="dxa"/>
          </w:tcPr>
          <w:p w14:paraId="6D47F157" w14:textId="77777777" w:rsidR="00864589" w:rsidRPr="000722A2" w:rsidRDefault="00000000" w:rsidP="00A51A19">
            <w:pPr>
              <w:rPr>
                <w:rFonts w:cs="Times New Roman"/>
                <w:szCs w:val="24"/>
              </w:rPr>
            </w:pPr>
            <w:r w:rsidR="00864589" w:rsidRPr="000722A2">
              <w:rPr>
                <w:rFonts w:cs="Times New Roman"/>
                <w:noProof/>
                <w:szCs w:val="24"/>
              </w:rPr>
              <w:t>10/02</w:t>
            </w:r>
          </w:p>
        </w:tc>
      </w:tr>
    </w:tbl>
    <w:p w14:paraId="5D98B569" w14:textId="77777777" w:rsidR="009A1978" w:rsidRDefault="009A1978" w:rsidP="009A1978">
      <w:pPr>
        <w:spacing w:line="240" w:lineRule="auto"/>
        <w:rPr>
          <w:szCs w:val="24"/>
        </w:rPr>
      </w:pPr>
    </w:p>
    <w:p w14:paraId="46745E54" w14:textId="77777777" w:rsidR="00843027" w:rsidRPr="009A1978" w:rsidRDefault="009A1978" w:rsidP="00843027">
      <w:pPr>
        <w:spacing w:line="240" w:lineRule="auto"/>
        <w:rPr>
          <w:b/>
          <w:szCs w:val="24"/>
        </w:rPr>
      </w:pPr>
      <w:r w:rsidRPr="00C722BE">
        <w:rPr>
          <w:szCs w:val="24"/>
        </w:rPr>
        <w:t>*</w:t>
      </w:r>
      <w:r>
        <w:rPr>
          <w:b/>
          <w:szCs w:val="24"/>
        </w:rPr>
        <w:t>- Indicates attempted contact</w:t>
      </w:r>
    </w:p>
    <w:p w14:paraId="145D6E05" w14:textId="77777777" w:rsidR="00843027" w:rsidRPr="00A51A19" w:rsidRDefault="00843027" w:rsidP="00A51A19">
      <w:pPr>
        <w:rPr>
          <w:rFonts w:cs="Times New Roman"/>
          <w:szCs w:val="24"/>
        </w:rPr>
      </w:pPr>
    </w:p>
    <w:p w14:paraId="5F528277" w14:textId="77777777" w:rsidR="00A51A19" w:rsidRDefault="00A51A19" w:rsidP="00A51A19">
      <w:pPr>
        <w:rPr>
          <w:rFonts w:cs="Times New Roman"/>
          <w:b/>
          <w:bCs/>
          <w:szCs w:val="24"/>
        </w:rPr>
      </w:pPr>
      <w:r w:rsidRPr="00A51A19">
        <w:rPr>
          <w:rFonts w:cs="Times New Roman"/>
          <w:b/>
          <w:bCs/>
          <w:szCs w:val="24"/>
        </w:rPr>
        <w:t>Situation:</w:t>
      </w:r>
    </w:p>
    <w:p w14:paraId="24F6FDC9" w14:textId="77777777" w:rsidR="00973B38" w:rsidRPr="007974A8" w:rsidRDefault="00973B38" w:rsidP="00973B38">
      <w:pPr>
        <w:rPr>
          <w:rFonts w:cs="Times New Roman"/>
          <w:color w:val="984806" w:themeColor="accent6" w:themeShade="80"/>
          <w:szCs w:val="24"/>
        </w:rPr>
      </w:pPr>
      <w:r w:rsidRPr="007974A8">
        <w:rPr>
          <w:rFonts w:cs="Times New Roman"/>
          <w:color w:val="984806" w:themeColor="accent6" w:themeShade="80"/>
          <w:szCs w:val="24"/>
        </w:rPr>
        <w:t>&lt;For supervisor&gt;</w:t>
      </w:r>
    </w:p>
    <w:p w14:paraId="3272BDE5" w14:textId="77777777" w:rsidR="00973B38" w:rsidRDefault="00973B38" w:rsidP="008137E9">
      <w:r w:rsidRPr="007974A8">
        <w:rPr>
          <w:rFonts w:ascii="TimesNewRomanPSMT" w:hAnsi="TimesNewRomanPSMT"/>
          <w:color w:val="984806" w:themeColor="accent6" w:themeShade="80"/>
        </w:rPr>
        <w:t>Case Supervisor</w:t>
      </w:r>
      <w:r w:rsidR="008137E9">
        <w:rPr>
          <w:rFonts w:ascii="TimesNewRomanPSMT" w:hAnsi="TimesNewRomanPSMT"/>
          <w:color w:val="984806" w:themeColor="accent6" w:themeShade="80"/>
        </w:rPr>
        <w:t xml:space="preserve"> will provide this information.</w:t>
      </w:r>
      <w:r w:rsidR="008137E9">
        <w:t xml:space="preserve"> </w:t>
      </w:r>
    </w:p>
    <w:p w14:paraId="4DE4C317" w14:textId="77777777" w:rsidR="00493BD9" w:rsidRPr="00493BD9" w:rsidRDefault="00493BD9" w:rsidP="00A51A19">
      <w:pPr>
        <w:rPr>
          <w:rFonts w:cs="Times New Roman"/>
          <w:szCs w:val="24"/>
        </w:rPr>
      </w:pPr>
    </w:p>
    <w:p w14:paraId="5C1D23A5" w14:textId="77777777" w:rsidR="002A65F2" w:rsidRDefault="00A51A19" w:rsidP="002A65F2">
      <w:r w:rsidRPr="00A51A19">
        <w:rPr>
          <w:rFonts w:cs="Times New Roman"/>
          <w:b/>
          <w:bCs/>
          <w:szCs w:val="24"/>
        </w:rPr>
        <w:t>Objective Information:</w:t>
      </w:r>
      <w:r w:rsidR="00973B38" w:rsidRPr="00973B38">
        <w:rPr>
          <w:rFonts w:cs="Times New Roman"/>
          <w:b/>
          <w:bCs/>
          <w:szCs w:val="24"/>
        </w:rPr>
        <w:t xml:space="preserve"> </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Current situation</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Where is the child placed?</w:t>
        <w:br/>
        <w:t>b) How is the child adjusting to the placement?</w:t>
        <w:br/>
        <w:t>c) Are there any issues or concerns about the placement? If so, describe these concerns and specify the actions being taken to address them.</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Distinctio eos perspiciatis. Quos dicta tempore. Nulla quia et. Fugiat ducimus tempore. Nihil enim facere. Vitae consequatur porro. Cumque numquam quia. Dolores nostrum qui. Quia amet voluptatum. Vel nisi amet. Repellendus itaque et. Ut recusandae dolorem. Ut dolor ea. Quaerat qui ipsam. Sunt magna.</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Health and mental health</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Is the child up to date with medical exams?</w:t>
        <w:br/>
        <w:t>b) Are there any other medical concerns?</w:t>
        <w:br/>
        <w:t>c) Is the child receiving therapy, medication monitoring, mentoring, or other services? If so, specify with whom these services are being received.</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Dolorum rem eum. Dolorem ipsum porro. Nulla ad enim. Nihil non sunt. Ipsa optio nihil. Ut rem voluptate. Nam in voluptas. Velit recusandae voluptatem. Non voluptatem quis. Ipsam fuga omnis. Aut enim aspernatur. Eum adipisci ut. Rem et quaerat. Ipsam necessitatibus magni. Labore dolor repellat. Reru.</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Child’s strengths</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Describe the child’s strengths, interests, and hobbies to provide a well-rounded perspective.</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Eaque ratione voluptatem. Molestiae facere quis. Eligendi animi alias. Pariatur aut eos. Placeat ex quia. Ullam maiores dignissimos. Error voluptatem molestiae. Soluta totam nostrum. Dolor deleniti voluptatibus. Accusamus earum molestiae. Dolorum sit voluptatem. Ipsum quo officia. Quam culpa reicie.</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Family and community connections</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Is this child seeing parents, siblings, other relatives? If so, who is the child visiting, and how often? Does the child desire a different arrangement?</w:t>
        <w:br/>
        <w:t>b) Detail the steps parents have taken to address court orders. Address any barriers and highlight positive steps.</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Fuga dignissimos itaque. Doloremque molestiae eligendi. Ratione suscipit dolores. Minima et eveniet. Fugiat eveniet eum. Quis sit unde. Recusandae saepe alias. Earum repellat debitis. Quae incidunt aperiam. Rerum molestias quia. Asperiores voluptas libero. Ratione nesciunt molestiae. Enim omnis vol.</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Background information</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When did the family first come into contact with the Department of Social Services or Department of Juvenile Justice – how many times?</w:t>
        <w:br/>
        <w:t>b) Tell the history of their involvement with the department and any facts about their life that could help determine the need for placement and/or services.</w:t>
        <w:br/>
        <w:t>c) Discuss the child’s history – behavior problems, educational history, medical history, psychological history (any hospitalizations, previous counseling, etc.)</w:t>
        <w:br/>
        <w:t>d) If child has been placed previously give a history of the child’s placements (placed with different parents, relatives, DSS, etc).</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Itaque numquam sed. Sed libero quia. Voluptates delectus velit. Dicta est modi. Magnam officia laudantium. Perferendis beatae et. Dolorem eos natus. Praesentium totam quis. Magni sed voluptates. Eum ullam natus. Animi dolore ut. Id in quos. Quis iste porro. Ipsum autem veniam. Ad quasi velit. Delec.</w:t>
      </w:r>
    </w:p>
    <w:p w14:paraId="5D66CDF5" w14:textId="77777777" w:rsidR="00AE5449" w:rsidRDefault="00AE5449" w:rsidP="00AE5449">
      <w:pPr>
        <w:rPr>
          <w:noProof/>
        </w:rPr>
      </w:pPr>
    </w:p>
    <w:p w14:paraId="4BF828F0" w14:textId="77777777" w:rsidR="00AE5449" w:rsidRPr="00AA338B" w:rsidRDefault="00AE5449" w:rsidP="00AE5449">
      <w:pPr>
        <w:rPr>
          <w:rFonts w:cs="Times New Roman"/>
          <w:b/>
          <w:bCs/>
          <w:i/>
          <w:iCs/>
        </w:rPr>
      </w:pPr>
      <w:r w:rsidRPr="00AA338B">
        <w:rPr>
          <w:rFonts w:cs="Times New Roman"/>
          <w:b/>
          <w:bCs/>
          <w:i/>
          <w:iCs/>
          <w:noProof/>
        </w:rPr>
        <w:t>Education, vocation, or daycare</w:t>
      </w:r>
      <w:r w:rsidRPr="00AA338B">
        <w:rPr>
          <w:rFonts w:cs="Times New Roman"/>
          <w:b/>
          <w:bCs/>
          <w:i/>
          <w:iCs/>
        </w:rPr>
        <w:t>:</w:t>
      </w:r>
    </w:p>
    <w:p w14:paraId="0A475F79" w14:textId="77777777" w:rsidR="00AE5449" w:rsidRPr="00AA338B" w:rsidRDefault="00AE5449" w:rsidP="00AE5449">
      <w:pPr>
        <w:pStyle w:val="pstyle"/>
        <w:rPr>
          <w:rFonts w:ascii="Times New Roman" w:hAnsi="Times New Roman"/>
        </w:rPr>
      </w:pPr>
      <w:r w:rsidRPr="00AA338B">
        <w:rPr>
          <w:rFonts w:ascii="Times New Roman" w:hAnsi="Times New Roman"/>
          <w:noProof/>
        </w:rPr>
        <w:t>a) Where is the child placed for education (daycare, public school, non-public school, GED, Job Corps, etc)?</w:t>
        <w:br/>
        <w:t>b) How is the child adjusting to the educational placement? Are there any education-related concerns at this point? If yes, detail them and mention the steps taken to address them.</w:t>
        <w:br/>
        <w:t>c) Does the child have an IEP? If not, is there a need for one?</w:t>
        <w:br/>
        <w:t>d) Is the child employed? If not, are they looking for a job?</w:t>
        <w:br/>
        <w:t>e) Does the child have vocational/life skills? Are they attending life skill classes?</w:t>
        <w:br/>
        <w:t>f) Are there any other life skill needs? (Driver’s education, state ID, transportation assistance, etc.)</w:t>
        <w:br/>
        <w:t>g) What is the feedback from professionals providing these services about the child's progress? Include strengths and not just needs.</w:t>
      </w:r>
    </w:p>
    <w:p w14:paraId="6F266817" w14:textId="77777777" w:rsidR="00AE5449" w:rsidRPr="00AA338B" w:rsidRDefault="00AE5449" w:rsidP="00AE5449">
      <w:pPr>
        <w:pStyle w:val="pstyle"/>
        <w:rPr>
          <w:rFonts w:ascii="Times New Roman" w:hAnsi="Times New Roman"/>
        </w:rPr>
      </w:pPr>
    </w:p>
    <w:p w14:paraId="17876241" w14:textId="77777777" w:rsidR="00AE5449" w:rsidRPr="00AA338B" w:rsidRDefault="00AE5449" w:rsidP="00AE5449">
      <w:pPr>
        <w:pStyle w:val="pstyle"/>
        <w:numPr>
          <w:ilvl w:val="0"/>
          <w:numId w:val="5"/>
        </w:numPr>
        <w:rPr>
          <w:rFonts w:ascii="Times New Roman" w:hAnsi="Times New Roman"/>
        </w:rPr>
      </w:pPr>
      <w:r w:rsidRPr="00AA338B">
        <w:rPr>
          <w:rFonts w:ascii="Times New Roman" w:hAnsi="Times New Roman"/>
          <w:noProof/>
        </w:rPr>
        <w:t>Fictive Kin, Youth</w:t>
      </w:r>
      <w:r w:rsidRPr="00AA338B">
        <w:rPr>
          <w:rFonts w:ascii="Times New Roman" w:hAnsi="Times New Roman"/>
        </w:rPr>
        <w:t xml:space="preserve"> </w:t>
      </w:r>
      <w:r w:rsidRPr="00AA338B">
        <w:rPr>
          <w:rFonts w:ascii="Times New Roman" w:hAnsi="Times New Roman"/>
          <w:noProof/>
        </w:rPr>
        <w:t>10/02/25</w:t>
      </w:r>
      <w:r w:rsidRPr="00AA338B">
        <w:rPr>
          <w:rFonts w:ascii="Times New Roman" w:hAnsi="Times New Roman"/>
        </w:rPr>
        <w:t xml:space="preserve">: </w:t>
      </w:r>
      <w:r w:rsidRPr="00AA338B">
        <w:rPr>
          <w:rFonts w:ascii="Times New Roman" w:hAnsi="Times New Roman"/>
          <w:noProof/>
        </w:rPr>
        <w:t>Quibusdam autem aliquid. Ut id quia. Enim vel vitae. Minus voluptatem fuga. Voluptas incidunt quis. Accusamus earum autem. Dolorem similique dolor. Molestiae illo labore. Cum consequatur molestiae. Dolores unde et. Corporis ad quisquam. Ut officiis omnis. Omnis ut adipisci. Amet a corrupti. Quaerat.</w:t>
      </w:r>
    </w:p>
    <w:p w14:paraId="4A7C0431" w14:textId="77777777" w:rsidR="00AE5449" w:rsidRPr="00B43988" w:rsidRDefault="00AE5449" w:rsidP="007974A8">
      <w:pPr>
        <w:rPr>
          <w:rFonts w:cs="Times New Roman"/>
          <w:color w:val="984806" w:themeColor="accent6" w:themeShade="80"/>
          <w:szCs w:val="24"/>
        </w:rPr>
      </w:pPr>
    </w:p>
    <w:p w14:paraId="4EE79D5E" w14:textId="77777777" w:rsidR="003C26C4" w:rsidRDefault="00A51A19" w:rsidP="003C26C4">
      <w:pPr>
        <w:rPr>
          <w:rFonts w:cs="Times New Roman"/>
          <w:b/>
          <w:bCs/>
          <w:szCs w:val="24"/>
        </w:rPr>
      </w:pPr>
      <w:r w:rsidRPr="007974A8">
        <w:rPr>
          <w:rFonts w:cs="Times New Roman"/>
          <w:b/>
          <w:bCs/>
          <w:i/>
          <w:iCs/>
          <w:szCs w:val="24"/>
        </w:rPr>
        <w:t>Assessment</w:t>
      </w:r>
    </w:p>
    <w:p w14:paraId="1AA165C7" w14:textId="77777777" w:rsidR="007974A8" w:rsidRPr="007974A8" w:rsidRDefault="004F5694" w:rsidP="007974A8">
      <w:pPr>
        <w:rPr>
          <w:rFonts w:cs="Times New Roman"/>
          <w:color w:val="984806" w:themeColor="accent6" w:themeShade="80"/>
          <w:szCs w:val="24"/>
        </w:rPr>
      </w:pPr>
      <w:r w:rsidRPr="007974A8">
        <w:rPr>
          <w:rFonts w:cs="Times New Roman"/>
          <w:color w:val="984806" w:themeColor="accent6" w:themeShade="80"/>
          <w:szCs w:val="24"/>
        </w:rPr>
        <w:t>&lt;</w:t>
      </w:r>
      <w:r w:rsidRPr="007974A8">
        <w:rPr>
          <w:rFonts w:cs="Times New Roman"/>
          <w:i/>
          <w:iCs/>
          <w:color w:val="984806" w:themeColor="accent6" w:themeShade="80"/>
          <w:szCs w:val="24"/>
        </w:rPr>
        <w:t xml:space="preserve"> For volunteers - Objective Information</w:t>
      </w:r>
      <w:r w:rsidRPr="007974A8">
        <w:rPr>
          <w:rFonts w:cs="Times New Roman"/>
          <w:color w:val="984806" w:themeColor="accent6" w:themeShade="80"/>
          <w:szCs w:val="24"/>
        </w:rPr>
        <w:t>&gt;</w:t>
      </w:r>
    </w:p>
    <w:p w14:paraId="3CCA538B" w14:textId="77777777" w:rsidR="007974A8" w:rsidRPr="007974A8" w:rsidRDefault="007974A8" w:rsidP="003C26C4">
      <w:pPr>
        <w:rPr>
          <w:rFonts w:cs="Times New Roman"/>
          <w:color w:val="984806" w:themeColor="accent6" w:themeShade="80"/>
          <w:szCs w:val="24"/>
        </w:rPr>
      </w:pPr>
      <w:r w:rsidRPr="007974A8">
        <w:rPr>
          <w:rFonts w:cs="Times New Roman"/>
          <w:color w:val="984806" w:themeColor="accent6" w:themeShade="80"/>
          <w:szCs w:val="24"/>
        </w:rPr>
        <w:t xml:space="preserve">This section should provide information that leads to your </w:t>
      </w:r>
      <w:proofErr w:type="gramStart"/>
      <w:r w:rsidRPr="007974A8">
        <w:rPr>
          <w:rFonts w:cs="Times New Roman"/>
          <w:color w:val="984806" w:themeColor="accent6" w:themeShade="80"/>
          <w:szCs w:val="24"/>
        </w:rPr>
        <w:t>recommendations, but</w:t>
      </w:r>
      <w:proofErr w:type="gramEnd"/>
      <w:r w:rsidRPr="007974A8">
        <w:rPr>
          <w:rFonts w:cs="Times New Roman"/>
          <w:color w:val="984806" w:themeColor="accent6" w:themeShade="80"/>
          <w:szCs w:val="24"/>
        </w:rPr>
        <w:t xml:space="preserve"> be based on the objective information included in the section above.</w:t>
      </w:r>
    </w:p>
    <w:p w14:paraId="38F3C394" w14:textId="77777777" w:rsidR="007974A8" w:rsidRPr="007974A8" w:rsidRDefault="007974A8" w:rsidP="007974A8">
      <w:pPr>
        <w:rPr>
          <w:rFonts w:cs="Times New Roman"/>
          <w:szCs w:val="24"/>
        </w:rPr>
      </w:pPr>
    </w:p>
    <w:p w14:paraId="7AA2D490" w14:textId="77777777" w:rsidR="007974A8" w:rsidRPr="007974A8" w:rsidRDefault="007974A8" w:rsidP="007974A8">
      <w:pPr>
        <w:rPr>
          <w:rFonts w:cs="Times New Roman"/>
          <w:color w:val="984806" w:themeColor="accent6" w:themeShade="80"/>
          <w:szCs w:val="24"/>
        </w:rPr>
      </w:pPr>
      <w:r w:rsidRPr="007974A8">
        <w:rPr>
          <w:rFonts w:cs="Times New Roman"/>
          <w:color w:val="984806" w:themeColor="accent6" w:themeShade="80"/>
          <w:szCs w:val="24"/>
        </w:rPr>
        <w:t xml:space="preserve">Describe how the child is doing. Include a statement about the CASA’s role in the child’s life. Describe the relationship the CASA and the child currently have. </w:t>
      </w:r>
    </w:p>
    <w:p w14:paraId="53C1834F" w14:textId="77777777" w:rsidR="007974A8" w:rsidRPr="007974A8" w:rsidRDefault="007974A8" w:rsidP="007974A8">
      <w:pPr>
        <w:rPr>
          <w:rFonts w:cs="Times New Roman"/>
          <w:szCs w:val="24"/>
        </w:rPr>
      </w:pPr>
    </w:p>
    <w:p w14:paraId="41D75639" w14:textId="77777777" w:rsidR="007974A8" w:rsidRPr="007974A8" w:rsidRDefault="007974A8" w:rsidP="007974A8">
      <w:pPr>
        <w:rPr>
          <w:rFonts w:cs="Times New Roman"/>
          <w:color w:val="984806" w:themeColor="accent6" w:themeShade="80"/>
          <w:szCs w:val="24"/>
        </w:rPr>
      </w:pPr>
      <w:r w:rsidRPr="007974A8">
        <w:rPr>
          <w:rFonts w:cs="Times New Roman"/>
          <w:color w:val="984806" w:themeColor="accent6" w:themeShade="80"/>
          <w:szCs w:val="24"/>
        </w:rPr>
        <w:t>What are the current concerns for the child? Is there a need that is not being met?</w:t>
      </w:r>
      <w:r w:rsidRPr="007974A8">
        <w:rPr>
          <w:rFonts w:cs="Times New Roman"/>
          <w:color w:val="984806" w:themeColor="accent6" w:themeShade="80"/>
          <w:szCs w:val="24"/>
        </w:rPr>
        <w:br/>
        <w:t xml:space="preserve">You are presenting your opinion about the case (using </w:t>
      </w:r>
      <w:proofErr w:type="gramStart"/>
      <w:r w:rsidRPr="007974A8">
        <w:rPr>
          <w:rFonts w:cs="Times New Roman"/>
          <w:color w:val="984806" w:themeColor="accent6" w:themeShade="80"/>
          <w:szCs w:val="24"/>
        </w:rPr>
        <w:t>factual information</w:t>
      </w:r>
      <w:proofErr w:type="gramEnd"/>
      <w:r w:rsidRPr="007974A8">
        <w:rPr>
          <w:rFonts w:cs="Times New Roman"/>
          <w:color w:val="984806" w:themeColor="accent6" w:themeShade="80"/>
          <w:szCs w:val="24"/>
        </w:rPr>
        <w:t>). For example: Family therapy is currently not in place. It is important that this service begins because...</w:t>
      </w:r>
    </w:p>
    <w:p w14:paraId="7D13B174" w14:textId="77777777" w:rsidR="007974A8" w:rsidRPr="007974A8" w:rsidRDefault="007974A8" w:rsidP="007974A8">
      <w:pPr>
        <w:rPr>
          <w:rFonts w:cs="Times New Roman"/>
          <w:szCs w:val="24"/>
        </w:rPr>
      </w:pPr>
    </w:p>
    <w:p w14:paraId="778BACCB" w14:textId="77777777" w:rsidR="007974A8" w:rsidRPr="007974A8" w:rsidRDefault="007974A8" w:rsidP="007974A8">
      <w:pPr>
        <w:rPr>
          <w:rFonts w:cs="Times New Roman"/>
          <w:color w:val="984806" w:themeColor="accent6" w:themeShade="80"/>
          <w:szCs w:val="24"/>
        </w:rPr>
      </w:pPr>
      <w:r w:rsidRPr="007974A8">
        <w:rPr>
          <w:rFonts w:cs="Times New Roman"/>
          <w:color w:val="984806" w:themeColor="accent6" w:themeShade="80"/>
          <w:szCs w:val="24"/>
        </w:rPr>
        <w:t>A paragraph should be dedicated to each concern.</w:t>
      </w:r>
      <w:r w:rsidRPr="007974A8">
        <w:rPr>
          <w:rFonts w:cs="Times New Roman"/>
          <w:color w:val="984806" w:themeColor="accent6" w:themeShade="80"/>
          <w:szCs w:val="24"/>
        </w:rPr>
        <w:br/>
        <w:t xml:space="preserve">What is your recommendation on a service or a plan to meet this need? </w:t>
      </w:r>
    </w:p>
    <w:p w14:paraId="4470D91D" w14:textId="77777777" w:rsidR="007974A8" w:rsidRPr="007974A8" w:rsidRDefault="007974A8" w:rsidP="007974A8">
      <w:pPr>
        <w:rPr>
          <w:rFonts w:cs="Times New Roman"/>
          <w:szCs w:val="24"/>
        </w:rPr>
      </w:pPr>
    </w:p>
    <w:p w14:paraId="384600A2" w14:textId="77777777" w:rsidR="003C26C4" w:rsidRDefault="007974A8" w:rsidP="003C26C4">
      <w:pPr>
        <w:rPr>
          <w:rFonts w:ascii="TimesNewRomanPSMT" w:hAnsi="TimesNewRomanPSMT"/>
          <w:color w:val="984806" w:themeColor="accent6" w:themeShade="80"/>
        </w:rPr>
      </w:pPr>
      <w:r w:rsidRPr="007974A8">
        <w:rPr>
          <w:rFonts w:cs="Times New Roman"/>
          <w:color w:val="984806" w:themeColor="accent6" w:themeShade="80"/>
          <w:szCs w:val="24"/>
        </w:rPr>
        <w:t>Restate the permanency plan.</w:t>
      </w:r>
      <w:r w:rsidRPr="007974A8">
        <w:rPr>
          <w:rFonts w:cs="Times New Roman"/>
          <w:color w:val="984806" w:themeColor="accent6" w:themeShade="80"/>
          <w:szCs w:val="24"/>
        </w:rPr>
        <w:br/>
        <w:t xml:space="preserve">Is this the most appropriate plan </w:t>
      </w:r>
      <w:proofErr w:type="gramStart"/>
      <w:r w:rsidRPr="007974A8">
        <w:rPr>
          <w:rFonts w:cs="Times New Roman"/>
          <w:color w:val="984806" w:themeColor="accent6" w:themeShade="80"/>
          <w:szCs w:val="24"/>
        </w:rPr>
        <w:t>at this time</w:t>
      </w:r>
      <w:proofErr w:type="gramEnd"/>
      <w:r w:rsidRPr="007974A8">
        <w:rPr>
          <w:rFonts w:cs="Times New Roman"/>
          <w:color w:val="984806" w:themeColor="accent6" w:themeShade="80"/>
          <w:szCs w:val="24"/>
        </w:rPr>
        <w:t>? Describe why or why not.</w:t>
      </w:r>
      <w:r w:rsidRPr="007974A8">
        <w:rPr>
          <w:rFonts w:cs="Times New Roman"/>
          <w:color w:val="984806" w:themeColor="accent6" w:themeShade="80"/>
          <w:szCs w:val="24"/>
        </w:rPr>
        <w:br/>
        <w:t>If there is another plan that may be better, offer a recommendation for that plan and describe why and how to achieve this plan.</w:t>
      </w:r>
      <w:r w:rsidR="003C26C4" w:rsidRPr="003C26C4">
        <w:rPr>
          <w:rFonts w:ascii="TimesNewRomanPSMT" w:hAnsi="TimesNewRomanPSMT"/>
          <w:color w:val="984806" w:themeColor="accent6" w:themeShade="80"/>
        </w:rPr>
        <w:t xml:space="preserve"> </w:t>
      </w:r>
    </w:p>
    <w:p w14:paraId="5420FD17" w14:textId="77777777" w:rsidR="00A51A19" w:rsidRPr="00A51A19" w:rsidRDefault="00A51A19" w:rsidP="00A51A19">
      <w:pPr>
        <w:rPr>
          <w:rFonts w:cs="Times New Roman"/>
          <w:b/>
          <w:bCs/>
          <w:szCs w:val="24"/>
        </w:rPr>
      </w:pPr>
    </w:p>
    <w:p w14:paraId="109A2E4E" w14:textId="77777777" w:rsidR="00A51A19" w:rsidRPr="00A51A19" w:rsidRDefault="00A51A19" w:rsidP="00A51A19">
      <w:pPr>
        <w:rPr>
          <w:rFonts w:cs="Times New Roman"/>
          <w:szCs w:val="24"/>
        </w:rPr>
      </w:pPr>
      <w:r w:rsidRPr="004F5694">
        <w:rPr>
          <w:rFonts w:cs="Times New Roman"/>
          <w:b/>
          <w:bCs/>
          <w:i/>
          <w:iCs/>
          <w:szCs w:val="24"/>
        </w:rPr>
        <w:t>Recommendations</w:t>
      </w:r>
      <w:r w:rsidRPr="00A51A19">
        <w:rPr>
          <w:rFonts w:cs="Times New Roman"/>
          <w:b/>
          <w:bCs/>
          <w:szCs w:val="24"/>
        </w:rPr>
        <w:t>:</w:t>
      </w:r>
    </w:p>
    <w:p w14:paraId="05EF1CBD" w14:textId="77777777" w:rsidR="003C26C4" w:rsidRDefault="00A51A19" w:rsidP="003C26C4">
      <w:pPr>
        <w:rPr>
          <w:rFonts w:cs="Times New Roman"/>
          <w:b/>
          <w:bCs/>
          <w:szCs w:val="24"/>
        </w:rPr>
      </w:pPr>
      <w:r w:rsidRPr="00A51A19">
        <w:rPr>
          <w:rFonts w:cs="Times New Roman"/>
          <w:szCs w:val="24"/>
        </w:rPr>
        <w:t>Therefore, CASA respectfully recommends that:</w:t>
      </w:r>
      <w:r w:rsidR="003C26C4" w:rsidRPr="003C26C4">
        <w:rPr>
          <w:rFonts w:cs="Times New Roman"/>
          <w:b/>
          <w:bCs/>
          <w:szCs w:val="24"/>
        </w:rPr>
        <w:t xml:space="preserve"> </w:t>
      </w:r>
    </w:p>
    <w:p w14:paraId="46E7D378" w14:textId="77777777" w:rsidR="00A51A19" w:rsidRPr="007974A8" w:rsidRDefault="004F5694" w:rsidP="00C960AD">
      <w:pPr>
        <w:widowControl w:val="0"/>
        <w:numPr>
          <w:ilvl w:val="0"/>
          <w:numId w:val="4"/>
        </w:numPr>
        <w:autoSpaceDE w:val="0"/>
        <w:autoSpaceDN w:val="0"/>
        <w:adjustRightInd w:val="0"/>
        <w:spacing w:line="240" w:lineRule="auto"/>
        <w:ind w:left="806"/>
        <w:rPr>
          <w:rFonts w:cs="Times New Roman"/>
          <w:color w:val="984806" w:themeColor="accent6" w:themeShade="80"/>
          <w:szCs w:val="24"/>
        </w:rPr>
      </w:pPr>
      <w:r w:rsidRPr="007974A8">
        <w:rPr>
          <w:rFonts w:cs="Times New Roman"/>
          <w:color w:val="984806" w:themeColor="accent6" w:themeShade="80"/>
          <w:szCs w:val="24"/>
        </w:rPr>
        <w:t>Recommendation</w:t>
      </w:r>
      <w:proofErr w:type="gramStart"/>
      <w:r w:rsidRPr="007974A8">
        <w:rPr>
          <w:rFonts w:cs="Times New Roman"/>
          <w:color w:val="984806" w:themeColor="accent6" w:themeShade="80"/>
          <w:szCs w:val="24"/>
        </w:rPr>
        <w:t>…</w:t>
      </w:r>
      <w:r w:rsidR="00A51A19" w:rsidRPr="007974A8">
        <w:rPr>
          <w:rFonts w:cs="Times New Roman"/>
          <w:color w:val="984806" w:themeColor="accent6" w:themeShade="80"/>
          <w:szCs w:val="24"/>
        </w:rPr>
        <w:t>;</w:t>
      </w:r>
      <w:proofErr w:type="gramEnd"/>
    </w:p>
    <w:p w14:paraId="46A8826D" w14:textId="77777777" w:rsidR="00A51A19" w:rsidRPr="007974A8" w:rsidRDefault="004F5694" w:rsidP="00C960AD">
      <w:pPr>
        <w:widowControl w:val="0"/>
        <w:numPr>
          <w:ilvl w:val="0"/>
          <w:numId w:val="4"/>
        </w:numPr>
        <w:autoSpaceDE w:val="0"/>
        <w:autoSpaceDN w:val="0"/>
        <w:adjustRightInd w:val="0"/>
        <w:spacing w:line="240" w:lineRule="auto"/>
        <w:ind w:left="810"/>
        <w:rPr>
          <w:rFonts w:cs="Times New Roman"/>
          <w:color w:val="984806" w:themeColor="accent6" w:themeShade="80"/>
          <w:szCs w:val="24"/>
        </w:rPr>
      </w:pPr>
      <w:r w:rsidRPr="007974A8">
        <w:rPr>
          <w:rFonts w:cs="Times New Roman"/>
          <w:color w:val="984806" w:themeColor="accent6" w:themeShade="80"/>
          <w:szCs w:val="24"/>
        </w:rPr>
        <w:t>Recommendation</w:t>
      </w:r>
      <w:proofErr w:type="gramStart"/>
      <w:r w:rsidRPr="007974A8">
        <w:rPr>
          <w:rFonts w:cs="Times New Roman"/>
          <w:color w:val="984806" w:themeColor="accent6" w:themeShade="80"/>
          <w:szCs w:val="24"/>
        </w:rPr>
        <w:t>…</w:t>
      </w:r>
      <w:r w:rsidR="00A51A19" w:rsidRPr="007974A8">
        <w:rPr>
          <w:rFonts w:cs="Times New Roman"/>
          <w:color w:val="984806" w:themeColor="accent6" w:themeShade="80"/>
          <w:szCs w:val="24"/>
        </w:rPr>
        <w:t>;</w:t>
      </w:r>
      <w:proofErr w:type="gramEnd"/>
    </w:p>
    <w:p w14:paraId="49A075A6" w14:textId="77777777" w:rsidR="00A51A19" w:rsidRPr="007974A8" w:rsidRDefault="004F5694" w:rsidP="00C960AD">
      <w:pPr>
        <w:widowControl w:val="0"/>
        <w:numPr>
          <w:ilvl w:val="0"/>
          <w:numId w:val="4"/>
        </w:numPr>
        <w:autoSpaceDE w:val="0"/>
        <w:autoSpaceDN w:val="0"/>
        <w:adjustRightInd w:val="0"/>
        <w:spacing w:line="240" w:lineRule="auto"/>
        <w:ind w:left="810"/>
        <w:rPr>
          <w:rFonts w:cs="Times New Roman"/>
          <w:color w:val="984806" w:themeColor="accent6" w:themeShade="80"/>
          <w:szCs w:val="24"/>
        </w:rPr>
      </w:pPr>
      <w:r w:rsidRPr="007974A8">
        <w:rPr>
          <w:rFonts w:cs="Times New Roman"/>
          <w:color w:val="984806" w:themeColor="accent6" w:themeShade="80"/>
          <w:szCs w:val="24"/>
        </w:rPr>
        <w:t>Recommendation</w:t>
      </w:r>
      <w:proofErr w:type="gramStart"/>
      <w:r w:rsidRPr="007974A8">
        <w:rPr>
          <w:rFonts w:cs="Times New Roman"/>
          <w:color w:val="984806" w:themeColor="accent6" w:themeShade="80"/>
          <w:szCs w:val="24"/>
        </w:rPr>
        <w:t>…</w:t>
      </w:r>
      <w:r w:rsidR="00A51A19" w:rsidRPr="007974A8">
        <w:rPr>
          <w:rFonts w:cs="Times New Roman"/>
          <w:color w:val="984806" w:themeColor="accent6" w:themeShade="80"/>
          <w:szCs w:val="24"/>
        </w:rPr>
        <w:t>;</w:t>
      </w:r>
      <w:proofErr w:type="gramEnd"/>
    </w:p>
    <w:p w14:paraId="2BCE4A48" w14:textId="77777777" w:rsidR="00C960AD" w:rsidRPr="00323EF6" w:rsidRDefault="00A51A19" w:rsidP="00C960AD">
      <w:pPr>
        <w:widowControl w:val="0"/>
        <w:numPr>
          <w:ilvl w:val="0"/>
          <w:numId w:val="4"/>
        </w:numPr>
        <w:autoSpaceDE w:val="0"/>
        <w:autoSpaceDN w:val="0"/>
        <w:adjustRightInd w:val="0"/>
        <w:spacing w:line="240" w:lineRule="auto"/>
        <w:ind w:left="810"/>
        <w:rPr>
          <w:rFonts w:cs="Times New Roman"/>
          <w:color w:val="984806" w:themeColor="accent6" w:themeShade="80"/>
          <w:szCs w:val="24"/>
        </w:rPr>
      </w:pPr>
      <w:r w:rsidRPr="007974A8">
        <w:rPr>
          <w:rFonts w:cs="Times New Roman"/>
          <w:color w:val="984806" w:themeColor="accent6" w:themeShade="80"/>
          <w:szCs w:val="24"/>
        </w:rPr>
        <w:t>CASA is continued</w:t>
      </w:r>
      <w:r w:rsidR="004F5694" w:rsidRPr="007974A8">
        <w:rPr>
          <w:rFonts w:cs="Times New Roman"/>
          <w:color w:val="984806" w:themeColor="accent6" w:themeShade="80"/>
          <w:szCs w:val="24"/>
        </w:rPr>
        <w:t>…</w:t>
      </w:r>
    </w:p>
    <w:p w14:paraId="5995DBD6" w14:textId="77777777" w:rsidR="00A51A19" w:rsidRPr="00A51A19" w:rsidRDefault="00A51A19" w:rsidP="00A51A19">
      <w:pPr>
        <w:rPr>
          <w:rFonts w:cs="Times New Roman"/>
          <w:szCs w:val="24"/>
        </w:rPr>
      </w:pPr>
    </w:p>
    <w:p w14:paraId="651F9448" w14:textId="77777777" w:rsidR="00A51A19" w:rsidRPr="00A51A19" w:rsidRDefault="00A51A19" w:rsidP="00A51A19">
      <w:pPr>
        <w:rPr>
          <w:rFonts w:cs="Times New Roman"/>
          <w:szCs w:val="24"/>
        </w:rPr>
      </w:pPr>
    </w:p>
    <w:p w14:paraId="07886B72" w14:textId="77777777" w:rsidR="00A51A19" w:rsidRPr="00A51A19" w:rsidRDefault="00A51A19" w:rsidP="00A51A19">
      <w:pPr>
        <w:rPr>
          <w:rFonts w:cs="Times New Roman"/>
          <w:szCs w:val="24"/>
        </w:rPr>
      </w:pPr>
      <w:r w:rsidRPr="00A51A19">
        <w:rPr>
          <w:rFonts w:cs="Times New Roman"/>
          <w:szCs w:val="24"/>
        </w:rPr>
        <w:t>Respectfully submitted,</w:t>
      </w:r>
    </w:p>
    <w:p w14:paraId="178EAD5D" w14:textId="77777777" w:rsidR="00DB1F96" w:rsidRDefault="00DB1F96" w:rsidP="00A51A19">
      <w:pPr>
        <w:tabs>
          <w:tab w:val="left" w:pos="8115"/>
        </w:tabs>
        <w:rPr>
          <w:rFonts w:cs="Times New Roman"/>
          <w:szCs w:val="24"/>
        </w:rPr>
      </w:pPr>
    </w:p>
    <w:p w14:paraId="579D7E0F" w14:textId="77777777" w:rsidR="00DB1F9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14:paraId="6B2D765E" w14:textId="77777777" w:rsidTr="00DB1F96">
        <w:tc>
          <w:tcPr>
            <w:tcW w:w="5666" w:type="dxa"/>
          </w:tcPr>
          <w:p w14:paraId="4FF9E4E8" w14:textId="77777777" w:rsidR="00DB1F96" w:rsidRDefault="00DB1F96" w:rsidP="00DB1F96">
            <w:pPr>
              <w:tabs>
                <w:tab w:val="left" w:pos="8115"/>
              </w:tabs>
              <w:rPr>
                <w:rFonts w:cs="Times New Roman"/>
                <w:szCs w:val="24"/>
              </w:rPr>
            </w:pPr>
            <w:r w:rsidRPr="00A51A19">
              <w:rPr>
                <w:rFonts w:cs="Times New Roman"/>
                <w:szCs w:val="24"/>
              </w:rPr>
              <w:t>__________________________</w:t>
            </w:r>
          </w:p>
          <w:p w14:paraId="40CF81DB" w14:textId="77777777" w:rsidR="00DB1F96" w:rsidRDefault="00000000" w:rsidP="00DB1F96">
            <w:pPr>
              <w:tabs>
                <w:tab w:val="left" w:pos="8115"/>
              </w:tabs>
              <w:rPr>
                <w:rFonts w:cs="Times New Roman"/>
                <w:szCs w:val="24"/>
              </w:rPr>
            </w:pPr>
            <w:r w:rsidR="00DB1F96">
              <w:rPr>
                <w:rFonts w:cs="Times New Roman"/>
                <w:noProof/>
                <w:szCs w:val="24"/>
              </w:rPr>
              <w:t>Carol Heidenreich</w:t>
            </w:r>
          </w:p>
          <w:p w14:paraId="73B585C6" w14:textId="77777777" w:rsidR="00DB1F96" w:rsidRDefault="00DB1F96" w:rsidP="00DB1F96">
            <w:pPr>
              <w:tabs>
                <w:tab w:val="left" w:pos="8115"/>
              </w:tabs>
              <w:rPr>
                <w:rFonts w:cs="Times New Roman"/>
                <w:szCs w:val="24"/>
              </w:rPr>
            </w:pPr>
            <w:r w:rsidRPr="00A51A19">
              <w:rPr>
                <w:rFonts w:cs="Times New Roman"/>
                <w:szCs w:val="24"/>
              </w:rPr>
              <w:t>Court Appointed Special Advocate</w:t>
            </w:r>
          </w:p>
          <w:p w14:paraId="15D9E741" w14:textId="77777777" w:rsidR="00DB1F96" w:rsidRPr="00A51A19" w:rsidRDefault="00DB1F96" w:rsidP="00DB1F96">
            <w:pPr>
              <w:rPr>
                <w:rFonts w:cs="Times New Roman"/>
                <w:szCs w:val="24"/>
              </w:rPr>
            </w:pPr>
            <w:r>
              <w:rPr>
                <w:rFonts w:cs="Times New Roman"/>
                <w:szCs w:val="24"/>
              </w:rPr>
              <w:t>Appointed</w:t>
            </w:r>
            <w:r w:rsidRPr="00A51A19">
              <w:rPr>
                <w:rFonts w:cs="Times New Roman"/>
                <w:szCs w:val="24"/>
              </w:rPr>
              <w:t xml:space="preserve">: </w:t>
            </w:r>
            <w:r w:rsidR="00B66454">
              <w:rPr>
                <w:rFonts w:cs="Times New Roman"/>
                <w:noProof/>
                <w:szCs w:val="24"/>
              </w:rPr>
              <w:t>October 2, 2025</w:t>
            </w:r>
          </w:p>
          <w:p w14:paraId="638978DC" w14:textId="77777777" w:rsidR="00DB1F96" w:rsidRDefault="00DB1F96" w:rsidP="00A51A19">
            <w:pPr>
              <w:tabs>
                <w:tab w:val="left" w:pos="8115"/>
              </w:tabs>
              <w:rPr>
                <w:rFonts w:cs="Times New Roman"/>
                <w:szCs w:val="24"/>
              </w:rPr>
            </w:pPr>
          </w:p>
        </w:tc>
        <w:tc>
          <w:tcPr>
            <w:tcW w:w="3826" w:type="dxa"/>
          </w:tcPr>
          <w:p w14:paraId="2BEE7E5E" w14:textId="77777777" w:rsidR="00DB1F96" w:rsidRDefault="00DB1F96" w:rsidP="00DB1F96">
            <w:pPr>
              <w:tabs>
                <w:tab w:val="left" w:pos="8115"/>
              </w:tabs>
              <w:rPr>
                <w:rFonts w:cs="Times New Roman"/>
                <w:szCs w:val="24"/>
              </w:rPr>
            </w:pPr>
            <w:r w:rsidRPr="00A51A19">
              <w:rPr>
                <w:rFonts w:cs="Times New Roman"/>
                <w:szCs w:val="24"/>
              </w:rPr>
              <w:t>__________________________</w:t>
            </w:r>
          </w:p>
          <w:p w14:paraId="7772ABF2" w14:textId="77777777" w:rsidR="00DB1F96" w:rsidRPr="00A51A19" w:rsidRDefault="00000000" w:rsidP="00DB1F96">
            <w:pPr>
              <w:rPr>
                <w:rFonts w:cs="Times New Roman"/>
                <w:szCs w:val="24"/>
              </w:rPr>
            </w:pPr>
            <w:r w:rsidR="00DB1F96">
              <w:rPr>
                <w:rFonts w:cs="Times New Roman"/>
                <w:noProof/>
                <w:szCs w:val="24"/>
              </w:rPr>
              <w:t>Mrs. Hung Bergstrom</w:t>
            </w:r>
          </w:p>
          <w:p w14:paraId="053B4DEA" w14:textId="77777777" w:rsidR="00DB1F96" w:rsidRDefault="00DB1F96" w:rsidP="00DB1F96">
            <w:pPr>
              <w:tabs>
                <w:tab w:val="left" w:pos="8115"/>
              </w:tabs>
              <w:rPr>
                <w:rFonts w:cs="Times New Roman"/>
                <w:szCs w:val="24"/>
              </w:rPr>
            </w:pPr>
            <w:r w:rsidRPr="00A51A19">
              <w:rPr>
                <w:rFonts w:cs="Times New Roman"/>
                <w:szCs w:val="24"/>
              </w:rPr>
              <w:t>CASA Case Supervisor</w:t>
            </w:r>
          </w:p>
          <w:p w14:paraId="4F28CC2B" w14:textId="77777777" w:rsidR="00DB1F96" w:rsidRDefault="00DB1F96" w:rsidP="00A51A19">
            <w:pPr>
              <w:tabs>
                <w:tab w:val="left" w:pos="8115"/>
              </w:tabs>
              <w:rPr>
                <w:rFonts w:cs="Times New Roman"/>
                <w:szCs w:val="24"/>
              </w:rPr>
            </w:pPr>
          </w:p>
        </w:tc>
      </w:tr>
    </w:tbl>
    <w:p w14:paraId="4A22F1CE" w14:textId="77777777" w:rsidR="00DB1F96" w:rsidRPr="00A51A19" w:rsidRDefault="00DB1F96" w:rsidP="00A51A19">
      <w:pPr>
        <w:tabs>
          <w:tab w:val="left" w:pos="8115"/>
        </w:tabs>
        <w:rPr>
          <w:rFonts w:cs="Times New Roman"/>
          <w:szCs w:val="24"/>
        </w:rPr>
      </w:pPr>
    </w:p>
    <w:sectPr w:rsidR="00DB1F96" w:rsidRPr="00A51A19" w:rsidSect="003138FB">
      <w:headerReference w:type="even" r:id="rId8"/>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35D5A" w14:textId="77777777" w:rsidR="003138FB" w:rsidRDefault="003138FB" w:rsidP="001A70C2">
      <w:pPr>
        <w:spacing w:line="240" w:lineRule="auto"/>
      </w:pPr>
      <w:r>
        <w:separator/>
      </w:r>
    </w:p>
  </w:endnote>
  <w:endnote w:type="continuationSeparator" w:id="0">
    <w:p w14:paraId="21FDD24D" w14:textId="77777777" w:rsidR="003138FB" w:rsidRDefault="003138FB" w:rsidP="001A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Brandon Grotesque Regular">
    <w:altName w:val="Calibri"/>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8A045" w14:textId="77777777" w:rsidR="00D37944" w:rsidRDefault="00A51A19">
    <w:pPr>
      <w:pStyle w:val="Footer"/>
    </w:pPr>
    <w:r>
      <w:rPr>
        <w:noProof/>
        <w:lang w:val="en-US"/>
      </w:rPr>
      <w:drawing>
        <wp:anchor distT="0" distB="0" distL="114300" distR="114300" simplePos="0" relativeHeight="251661312" behindDoc="1" locked="0" layoutInCell="0" allowOverlap="1" wp14:anchorId="37EFEC99" wp14:editId="0A547EDB">
          <wp:simplePos x="0" y="0"/>
          <wp:positionH relativeFrom="margin">
            <wp:posOffset>-882650</wp:posOffset>
          </wp:positionH>
          <wp:positionV relativeFrom="bottomMargin">
            <wp:align>top</wp:align>
          </wp:positionV>
          <wp:extent cx="7772400" cy="783590"/>
          <wp:effectExtent l="19050" t="0" r="0" b="0"/>
          <wp:wrapNone/>
          <wp:docPr id="21" name="Picture 21" descr="CASA_Letterhea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A_Letterhead-01"/>
                  <pic:cNvPicPr>
                    <a:picLocks noChangeAspect="1" noChangeArrowheads="1"/>
                  </pic:cNvPicPr>
                </pic:nvPicPr>
                <pic:blipFill>
                  <a:blip r:embed="rId1">
                    <a:extLst>
                      <a:ext uri="{28A0092B-C50C-407E-A947-70E740481C1C}">
                        <a14:useLocalDpi xmlns:a14="http://schemas.microsoft.com/office/drawing/2010/main" val="0"/>
                      </a:ext>
                    </a:extLst>
                  </a:blip>
                  <a:srcRect t="93338" b="-1129"/>
                  <a:stretch>
                    <a:fillRect/>
                  </a:stretch>
                </pic:blipFill>
                <pic:spPr bwMode="auto">
                  <a:xfrm>
                    <a:off x="0" y="0"/>
                    <a:ext cx="7772400" cy="78359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1BF81" w14:textId="77777777" w:rsidR="003138FB" w:rsidRDefault="003138FB" w:rsidP="001A70C2">
      <w:pPr>
        <w:spacing w:line="240" w:lineRule="auto"/>
      </w:pPr>
      <w:r>
        <w:separator/>
      </w:r>
    </w:p>
  </w:footnote>
  <w:footnote w:type="continuationSeparator" w:id="0">
    <w:p w14:paraId="71634532" w14:textId="77777777" w:rsidR="003138FB" w:rsidRDefault="003138FB" w:rsidP="001A70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CFD0" w14:textId="77777777" w:rsidR="00D37944" w:rsidRDefault="00000000">
    <w:pPr>
      <w:pStyle w:val="Header"/>
    </w:pPr>
    <w:r>
      <w:rPr>
        <w:noProof/>
        <w:lang w:eastAsia="en-CA"/>
      </w:rPr>
      <w:pict w14:anchorId="664C4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6" type="#_x0000_t75" alt="" style="position:absolute;margin-left:0;margin-top:0;width:612pt;height:11in;z-index:-251657216;mso-wrap-edited:f;mso-position-horizontal:center;mso-position-horizontal-relative:margin;mso-position-vertical:center;mso-position-vertical-relative:margin"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33586" w14:textId="154D1A9C" w:rsidR="00095842" w:rsidRDefault="00000000" w:rsidP="00095842">
    <w:pPr>
      <w:pStyle w:val="Header"/>
    </w:pPr>
    <w:r>
      <w:rPr>
        <w:noProof/>
      </w:rPr>
      <w:pict w14:anchorId="2A9AF245">
        <v:rect id="Rectangle 3" o:spid="_x0000_s1032" style="position:absolute;margin-left:-45.85pt;margin-top:-32.85pt;width:246.65pt;height:7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" stroked="f" strokeweight="2pt">
          <v:fill r:id="rId1" o:title="" recolor="t" rotate="t" type="frame"/>
        </v:rect>
      </w:pict>
    </w:r>
    <w:r>
      <w:rPr>
        <w:noProof/>
      </w:rPr>
      <w:pict w14:anchorId="3B262DBF">
        <v:rect id="Rectangle 4" o:spid="_x0000_s1031" style="position:absolute;margin-left:231.95pt;margin-top:-26.35pt;width:313.6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" filled="f" stroked="f" strokeweight="2pt">
          <v:textbox>
            <w:txbxContent>
              <w:p w14:paraId="469EBE77" w14:textId="77777777" w:rsidR="00095842" w:rsidRPr="00122B40" w:rsidRDefault="00095842" w:rsidP="00095842">
                <w:pPr>
                  <w:jc w:val="center"/>
                  <w:rPr>
                    <w:rFonts w:ascii="Brandon Grotesque Regular" w:hAnsi="Brandon Grotesque Regular" w:cs="Brandon Grotesque Regular"/>
                    <w:color w:val="14467A"/>
                    <w:sz w:val="22"/>
                  </w:rPr>
                </w:pPr>
                <w:r w:rsidRPr="00122B40">
                  <w:rPr>
                    <w:rFonts w:ascii="Brandon Grotesque Regular" w:hAnsi="Brandon Grotesque Regular" w:cs="Brandon Grotesque Regular"/>
                    <w:color w:val="14467A"/>
                    <w:sz w:val="22"/>
                  </w:rPr>
                  <w:t>301-209-0491</w:t>
                </w:r>
              </w:p>
              <w:p w14:paraId="52FDBB23" w14:textId="77777777" w:rsidR="00095842" w:rsidRPr="00122B40" w:rsidRDefault="00000000" w:rsidP="00095842">
                <w:pPr>
                  <w:jc w:val="center"/>
                  <w:rPr>
                    <w:rFonts w:ascii="Brandon Grotesque Regular" w:hAnsi="Brandon Grotesque Regular" w:cs="Brandon Grotesque Regular"/>
                    <w:color w:val="14467A"/>
                    <w:sz w:val="22"/>
                  </w:rPr>
                </w:pPr>
                <w:hyperlink r:id="rId2" w:history="1">
                  <w:r w:rsidR="00095842" w:rsidRPr="00122B40">
                    <w:rPr>
                      <w:rStyle w:val="Hyperlink"/>
                      <w:rFonts w:ascii="Brandon Grotesque Regular" w:hAnsi="Brandon Grotesque Regular" w:cs="Brandon Grotesque Regular"/>
                      <w:sz w:val="22"/>
                    </w:rPr>
                    <w:t>www.PGCASA.org</w:t>
                  </w:r>
                </w:hyperlink>
              </w:p>
              <w:p w14:paraId="6B011ABC" w14:textId="77777777" w:rsidR="00095842" w:rsidRPr="00122B40" w:rsidRDefault="00095842" w:rsidP="00095842">
                <w:pPr>
                  <w:jc w:val="center"/>
                  <w:rPr>
                    <w:rFonts w:ascii="Brandon Grotesque Regular" w:hAnsi="Brandon Grotesque Regular" w:cs="Brandon Grotesque Regular"/>
                    <w:color w:val="14467A"/>
                    <w:sz w:val="22"/>
                  </w:rPr>
                </w:pPr>
                <w:r w:rsidRPr="00122B40">
                  <w:rPr>
                    <w:rFonts w:ascii="Brandon Grotesque Regular" w:hAnsi="Brandon Grotesque Regular" w:cs="Brandon Grotesque Regular"/>
                    <w:color w:val="14467A"/>
                    <w:sz w:val="22"/>
                  </w:rPr>
                  <w:t>6811 Kenilworth Avenue, Suite 402, Riverdale, MD 20737</w:t>
                </w:r>
              </w:p>
            </w:txbxContent>
          </v:textbox>
        </v:rect>
      </w:pict>
    </w:r>
  </w:p>
  <w:p w14:paraId="05D10D32" w14:textId="5E3A4D77" w:rsidR="00D37944" w:rsidRDefault="00D37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3" w15:restartNumberingAfterBreak="0">
    <w:nsid w:val="762009F7"/>
    <w:multiLevelType w:val="hybridMultilevel"/>
    <w:tmpl w:val="FDE4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8172897">
    <w:abstractNumId w:val="2"/>
  </w:num>
  <w:num w:numId="2" w16cid:durableId="1322538051">
    <w:abstractNumId w:val="4"/>
  </w:num>
  <w:num w:numId="3" w16cid:durableId="2112969411">
    <w:abstractNumId w:val="1"/>
  </w:num>
  <w:num w:numId="4" w16cid:durableId="1097753255">
    <w:abstractNumId w:val="0"/>
  </w:num>
  <w:num w:numId="5" w16cid:durableId="604578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18C7"/>
    <w:rsid w:val="00005AB6"/>
    <w:rsid w:val="000160B2"/>
    <w:rsid w:val="00046581"/>
    <w:rsid w:val="0005471B"/>
    <w:rsid w:val="0005634E"/>
    <w:rsid w:val="00070C91"/>
    <w:rsid w:val="000722A2"/>
    <w:rsid w:val="000907C3"/>
    <w:rsid w:val="00091076"/>
    <w:rsid w:val="00095842"/>
    <w:rsid w:val="000B3B18"/>
    <w:rsid w:val="000B5E72"/>
    <w:rsid w:val="000D1E36"/>
    <w:rsid w:val="001211D9"/>
    <w:rsid w:val="00121610"/>
    <w:rsid w:val="00137576"/>
    <w:rsid w:val="00153711"/>
    <w:rsid w:val="001666F6"/>
    <w:rsid w:val="00181BD6"/>
    <w:rsid w:val="001A5B68"/>
    <w:rsid w:val="001A70C2"/>
    <w:rsid w:val="001B0337"/>
    <w:rsid w:val="001B5054"/>
    <w:rsid w:val="001B5539"/>
    <w:rsid w:val="001C4B1A"/>
    <w:rsid w:val="001C6228"/>
    <w:rsid w:val="001D6AD4"/>
    <w:rsid w:val="001F3D84"/>
    <w:rsid w:val="002174B6"/>
    <w:rsid w:val="0023272A"/>
    <w:rsid w:val="00247116"/>
    <w:rsid w:val="00253639"/>
    <w:rsid w:val="0028302E"/>
    <w:rsid w:val="002852EE"/>
    <w:rsid w:val="002A65F2"/>
    <w:rsid w:val="002C61C4"/>
    <w:rsid w:val="002E395E"/>
    <w:rsid w:val="002E4A99"/>
    <w:rsid w:val="002F2E2F"/>
    <w:rsid w:val="00302545"/>
    <w:rsid w:val="0030724C"/>
    <w:rsid w:val="003138FB"/>
    <w:rsid w:val="00314AD1"/>
    <w:rsid w:val="00323EF6"/>
    <w:rsid w:val="0038776E"/>
    <w:rsid w:val="003A3F77"/>
    <w:rsid w:val="003B338B"/>
    <w:rsid w:val="003C26C4"/>
    <w:rsid w:val="003D04AE"/>
    <w:rsid w:val="003F45C1"/>
    <w:rsid w:val="003F5760"/>
    <w:rsid w:val="003F5909"/>
    <w:rsid w:val="004018C7"/>
    <w:rsid w:val="00434470"/>
    <w:rsid w:val="004419C2"/>
    <w:rsid w:val="00473A5C"/>
    <w:rsid w:val="004874CC"/>
    <w:rsid w:val="00493BD9"/>
    <w:rsid w:val="004953CE"/>
    <w:rsid w:val="004A6396"/>
    <w:rsid w:val="004B66A2"/>
    <w:rsid w:val="004F5694"/>
    <w:rsid w:val="004F5AC1"/>
    <w:rsid w:val="005165C5"/>
    <w:rsid w:val="00536A07"/>
    <w:rsid w:val="00543321"/>
    <w:rsid w:val="0055708F"/>
    <w:rsid w:val="005838BC"/>
    <w:rsid w:val="005A5157"/>
    <w:rsid w:val="005E746A"/>
    <w:rsid w:val="006370C8"/>
    <w:rsid w:val="00666059"/>
    <w:rsid w:val="00676BB8"/>
    <w:rsid w:val="006932FF"/>
    <w:rsid w:val="006B79DE"/>
    <w:rsid w:val="006D0245"/>
    <w:rsid w:val="006E17DC"/>
    <w:rsid w:val="006F6C50"/>
    <w:rsid w:val="00702D0C"/>
    <w:rsid w:val="00730971"/>
    <w:rsid w:val="007415E2"/>
    <w:rsid w:val="0076032B"/>
    <w:rsid w:val="007668D5"/>
    <w:rsid w:val="0077536C"/>
    <w:rsid w:val="0079468C"/>
    <w:rsid w:val="007974A8"/>
    <w:rsid w:val="007A1BC4"/>
    <w:rsid w:val="007A2B30"/>
    <w:rsid w:val="007D75E3"/>
    <w:rsid w:val="007E5704"/>
    <w:rsid w:val="007E7EA1"/>
    <w:rsid w:val="008137E9"/>
    <w:rsid w:val="008158D1"/>
    <w:rsid w:val="00831CFA"/>
    <w:rsid w:val="00843027"/>
    <w:rsid w:val="00843591"/>
    <w:rsid w:val="00864589"/>
    <w:rsid w:val="00872D6A"/>
    <w:rsid w:val="008B09CA"/>
    <w:rsid w:val="0093798B"/>
    <w:rsid w:val="00940446"/>
    <w:rsid w:val="00973B38"/>
    <w:rsid w:val="009A1978"/>
    <w:rsid w:val="009A2D4D"/>
    <w:rsid w:val="009E1AC2"/>
    <w:rsid w:val="009F11E8"/>
    <w:rsid w:val="009F48B3"/>
    <w:rsid w:val="00A309E8"/>
    <w:rsid w:val="00A33A3B"/>
    <w:rsid w:val="00A51A19"/>
    <w:rsid w:val="00A66467"/>
    <w:rsid w:val="00A76A9B"/>
    <w:rsid w:val="00A87509"/>
    <w:rsid w:val="00A95B9B"/>
    <w:rsid w:val="00AA338B"/>
    <w:rsid w:val="00AB01C9"/>
    <w:rsid w:val="00AB237D"/>
    <w:rsid w:val="00AB7BD0"/>
    <w:rsid w:val="00AC23B9"/>
    <w:rsid w:val="00AD72FB"/>
    <w:rsid w:val="00AE5449"/>
    <w:rsid w:val="00B030C7"/>
    <w:rsid w:val="00B43988"/>
    <w:rsid w:val="00B47438"/>
    <w:rsid w:val="00B51777"/>
    <w:rsid w:val="00B6030A"/>
    <w:rsid w:val="00B66454"/>
    <w:rsid w:val="00B909F3"/>
    <w:rsid w:val="00B9633E"/>
    <w:rsid w:val="00BA580A"/>
    <w:rsid w:val="00BB0947"/>
    <w:rsid w:val="00BB1FBF"/>
    <w:rsid w:val="00BD20F4"/>
    <w:rsid w:val="00C33CA9"/>
    <w:rsid w:val="00C43A68"/>
    <w:rsid w:val="00C567C3"/>
    <w:rsid w:val="00C60471"/>
    <w:rsid w:val="00C8647F"/>
    <w:rsid w:val="00C960AD"/>
    <w:rsid w:val="00CC6FAF"/>
    <w:rsid w:val="00CF1141"/>
    <w:rsid w:val="00D265DB"/>
    <w:rsid w:val="00D26E4B"/>
    <w:rsid w:val="00D30B02"/>
    <w:rsid w:val="00D37944"/>
    <w:rsid w:val="00D41E69"/>
    <w:rsid w:val="00D50648"/>
    <w:rsid w:val="00D57370"/>
    <w:rsid w:val="00D615C1"/>
    <w:rsid w:val="00D66D48"/>
    <w:rsid w:val="00D84CEF"/>
    <w:rsid w:val="00DB1F96"/>
    <w:rsid w:val="00DB2F67"/>
    <w:rsid w:val="00DF2064"/>
    <w:rsid w:val="00DF262D"/>
    <w:rsid w:val="00E002F5"/>
    <w:rsid w:val="00E4713B"/>
    <w:rsid w:val="00E55A4F"/>
    <w:rsid w:val="00E65012"/>
    <w:rsid w:val="00E67FB2"/>
    <w:rsid w:val="00E96CBD"/>
    <w:rsid w:val="00EB02C1"/>
    <w:rsid w:val="00ED43D8"/>
    <w:rsid w:val="00EF3F5A"/>
    <w:rsid w:val="00EF4CC7"/>
    <w:rsid w:val="00EF756E"/>
    <w:rsid w:val="00F14429"/>
    <w:rsid w:val="00F21F2C"/>
    <w:rsid w:val="00F314E5"/>
    <w:rsid w:val="00F34497"/>
    <w:rsid w:val="00F364C5"/>
    <w:rsid w:val="00F504F2"/>
    <w:rsid w:val="00F5173B"/>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114F4"/>
  <w15:docId w15:val="{08FD58EE-AC0C-4585-8E1F-D0BE36F8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customStyle="1" w:styleId="pstyle">
    <w:name w:val="p style"/>
    <w:basedOn w:val="Normal"/>
    <w:link w:val="pstyleChar"/>
    <w:qFormat/>
    <w:rsid w:val="00AA338B"/>
    <w:rPr>
      <w:rFonts w:ascii="Century" w:hAnsi="Century" w:cs="Times New Roman"/>
      <w:color w:val="984806" w:themeColor="accent6" w:themeShade="80"/>
      <w:szCs w:val="24"/>
    </w:rPr>
  </w:style>
  <w:style w:type="character" w:customStyle="1" w:styleId="pstyleChar">
    <w:name w:val="p style Char"/>
    <w:basedOn w:val="DefaultParagraphFont"/>
    <w:link w:val="pstyle"/>
    <w:rsid w:val="00AA338B"/>
    <w:rPr>
      <w:rFonts w:ascii="Century" w:hAnsi="Century" w:cs="Times New Roman"/>
      <w:color w:val="984806"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hyperlink" Target="http://www.PGCASA.org" TargetMode="External"/><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53C76-A615-4D2A-8A0D-B872485E6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CASA_Letterhead</Template>
  <TotalTime>5</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Tatyana Vishnyakova</cp:lastModifiedBy>
  <cp:revision>5</cp:revision>
  <cp:lastPrinted>2017-09-12T14:42:00Z</cp:lastPrinted>
  <dcterms:created xsi:type="dcterms:W3CDTF">2021-04-14T15:14:00Z</dcterms:created>
  <dcterms:modified xsi:type="dcterms:W3CDTF">2024-04-20T20:39:00Z</dcterms:modified>
</cp:coreProperties>
</file>