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B7BD0" w:rsidRDefault="00AB7BD0" w:rsidP="00A51A19">
      <w:pPr>
        <w:ind w:firstLine="720"/>
        <w:jc w:val="center"/>
        <w:rPr>
          <w:rFonts w:cs="Times New Roman"/>
          <w:szCs w:val="24"/>
        </w:rPr>
      </w:pPr>
    </w:p>
    <w:p w:rsidR="00A51A19" w:rsidRPr="00C662C8" w:rsidRDefault="00C40E1A" w:rsidP="00A51A19">
      <w:pPr>
        <w:ind w:firstLine="720"/>
        <w:jc w:val="center"/>
        <w:rPr>
          <w:rFonts w:cs="Times New Roman"/>
          <w:b/>
          <w:bCs/>
          <w:sz w:val="22"/>
        </w:rPr>
      </w:pPr>
      <w:r w:rsidRPr="00C662C8">
        <w:rPr>
          <w:rFonts w:cs="Times New Roman"/>
          <w:b/>
          <w:bCs/>
          <w:sz w:val="22"/>
        </w:rPr>
        <w:t>REPORT TO THE COURT</w:t>
      </w:r>
    </w:p>
    <w:p w:rsidR="00A51A19" w:rsidRPr="00C662C8" w:rsidRDefault="00A51A19" w:rsidP="00A51A19">
      <w:pPr>
        <w:ind w:firstLine="720"/>
        <w:jc w:val="center"/>
        <w:rPr>
          <w:rFonts w:cs="Times New Roman"/>
          <w:bCs/>
          <w:sz w:val="22"/>
        </w:rPr>
      </w:pPr>
      <w:r w:rsidRPr="00C662C8">
        <w:rPr>
          <w:rFonts w:cs="Times New Roman"/>
          <w:bCs/>
          <w:sz w:val="22"/>
        </w:rPr>
        <w:t>Date Written:</w:t>
      </w:r>
      <w:r w:rsidRPr="00C662C8">
        <w:rPr>
          <w:rFonts w:cs="Times New Roman"/>
          <w:b/>
          <w:bCs/>
          <w:sz w:val="22"/>
        </w:rPr>
        <w:t xml:space="preserve"> </w:t>
      </w:r>
      <w:fldSimple w:instr=" MERGEFIELD =created_date \* MERGEFORMAT ">
        <w:r w:rsidR="000160B2" w:rsidRPr="00C662C8">
          <w:rPr>
            <w:rFonts w:cs="Times New Roman"/>
            <w:bCs/>
            <w:noProof/>
            <w:sz w:val="22"/>
          </w:rPr>
          <w:t>«=created_date»</w:t>
        </w:r>
      </w:fldSimple>
    </w:p>
    <w:p w:rsidR="00A51A19" w:rsidRPr="00C662C8" w:rsidRDefault="00A51A19" w:rsidP="00A51A19">
      <w:pPr>
        <w:ind w:firstLine="720"/>
        <w:jc w:val="center"/>
        <w:rPr>
          <w:rFonts w:cs="Times New Roman"/>
          <w:b/>
          <w:bCs/>
          <w:sz w:val="22"/>
        </w:rPr>
      </w:pPr>
      <w:r w:rsidRPr="00C662C8">
        <w:rPr>
          <w:rFonts w:cs="Times New Roman"/>
          <w:bCs/>
          <w:sz w:val="22"/>
        </w:rPr>
        <w:t>Hearing Date:</w:t>
      </w:r>
      <w:r w:rsidRPr="00C662C8">
        <w:rPr>
          <w:rFonts w:cs="Times New Roman"/>
          <w:b/>
          <w:bCs/>
          <w:sz w:val="22"/>
        </w:rPr>
        <w:t xml:space="preserve"> </w:t>
      </w:r>
      <w:fldSimple w:instr=" MERGEFIELD =casa_case.court_date \* MERGEFORMAT ">
        <w:r w:rsidR="00D50648" w:rsidRPr="00C662C8">
          <w:rPr>
            <w:rFonts w:cs="Times New Roman"/>
            <w:bCs/>
            <w:noProof/>
            <w:sz w:val="22"/>
          </w:rPr>
          <w:t>«=</w:t>
        </w:r>
        <w:r w:rsidR="00D50648" w:rsidRPr="00C662C8">
          <w:rPr>
            <w:rFonts w:cs="Times New Roman"/>
            <w:noProof/>
            <w:sz w:val="22"/>
          </w:rPr>
          <w:t>casa_case.</w:t>
        </w:r>
        <w:r w:rsidR="00D50648" w:rsidRPr="00C662C8">
          <w:rPr>
            <w:rFonts w:cs="Times New Roman"/>
            <w:bCs/>
            <w:noProof/>
            <w:sz w:val="22"/>
          </w:rPr>
          <w:t>court_date»</w:t>
        </w:r>
      </w:fldSimple>
    </w:p>
    <w:p w:rsidR="00A51A19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Cs w:val="24"/>
        </w:rPr>
      </w:pPr>
    </w:p>
    <w:p w:rsidR="00843027" w:rsidRPr="00C662C8" w:rsidRDefault="00C662C8" w:rsidP="001911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b/>
          <w:sz w:val="22"/>
        </w:rPr>
      </w:pPr>
      <w:r w:rsidRPr="00C662C8">
        <w:rPr>
          <w:rFonts w:cs="Times New Roman"/>
          <w:b/>
          <w:sz w:val="22"/>
        </w:rPr>
        <w:t>Minor</w:t>
      </w:r>
      <w:r w:rsidR="00A51A19" w:rsidRPr="00C662C8">
        <w:rPr>
          <w:rFonts w:cs="Times New Roman"/>
          <w:b/>
          <w:sz w:val="22"/>
        </w:rPr>
        <w:t xml:space="preserve">: </w:t>
      </w:r>
      <w:r w:rsidR="007A1BC4" w:rsidRPr="00C662C8">
        <w:rPr>
          <w:rFonts w:cs="Times New Roman"/>
          <w:b/>
          <w:i/>
          <w:iCs/>
          <w:color w:val="984806" w:themeColor="accent6" w:themeShade="80"/>
          <w:sz w:val="22"/>
        </w:rPr>
        <w:t>&lt;Name&gt;</w:t>
      </w:r>
      <w:r w:rsidR="00191114">
        <w:rPr>
          <w:rFonts w:cs="Times New Roman"/>
          <w:b/>
          <w:sz w:val="22"/>
        </w:rPr>
        <w:t xml:space="preserve"> </w:t>
      </w:r>
      <w:r w:rsidR="00191114">
        <w:rPr>
          <w:rFonts w:cs="Times New Roman"/>
          <w:b/>
          <w:sz w:val="22"/>
        </w:rPr>
        <w:tab/>
      </w:r>
      <w:r w:rsidR="00191114">
        <w:rPr>
          <w:rFonts w:cs="Times New Roman"/>
          <w:b/>
          <w:sz w:val="22"/>
        </w:rPr>
        <w:tab/>
      </w:r>
      <w:r w:rsidR="00A51A19" w:rsidRPr="00C662C8">
        <w:rPr>
          <w:rFonts w:cs="Times New Roman"/>
          <w:b/>
          <w:sz w:val="22"/>
        </w:rPr>
        <w:t>Cas</w:t>
      </w:r>
      <w:r w:rsidR="007974A8" w:rsidRPr="00C662C8">
        <w:rPr>
          <w:rFonts w:cs="Times New Roman"/>
          <w:b/>
          <w:sz w:val="22"/>
          <w:lang w:val="vi-VN"/>
        </w:rPr>
        <w:t>e</w:t>
      </w:r>
      <w:r w:rsidR="00A51A19" w:rsidRPr="00C662C8">
        <w:rPr>
          <w:rFonts w:cs="Times New Roman"/>
          <w:b/>
          <w:sz w:val="22"/>
        </w:rPr>
        <w:t>#:</w:t>
      </w:r>
      <w:fldSimple w:instr=" MERGEFIELD =casa_case.case_number \* MERGEFORMAT ">
        <w:r w:rsidR="00D50648" w:rsidRPr="00C662C8">
          <w:rPr>
            <w:rFonts w:cs="Times New Roman"/>
            <w:b/>
            <w:noProof/>
            <w:sz w:val="22"/>
          </w:rPr>
          <w:t>«=casa_case.case_number»</w:t>
        </w:r>
      </w:fldSimple>
      <w:r w:rsidR="00191114">
        <w:rPr>
          <w:b/>
          <w:sz w:val="22"/>
        </w:rPr>
        <w:t xml:space="preserve"> </w:t>
      </w:r>
      <w:r w:rsidR="00191114">
        <w:rPr>
          <w:b/>
          <w:sz w:val="22"/>
        </w:rPr>
        <w:tab/>
      </w:r>
      <w:r w:rsidR="00191114">
        <w:rPr>
          <w:b/>
          <w:sz w:val="22"/>
        </w:rPr>
        <w:tab/>
      </w:r>
      <w:r w:rsidR="00A51A19" w:rsidRPr="00C662C8">
        <w:rPr>
          <w:rFonts w:cs="Times New Roman"/>
          <w:b/>
          <w:sz w:val="22"/>
        </w:rPr>
        <w:t xml:space="preserve">DOB: </w:t>
      </w:r>
      <w:fldSimple w:instr=" MERGEFIELD  =casa_case.dob \* MERGEFORMAT ">
        <w:r w:rsidR="005A5157" w:rsidRPr="00C662C8">
          <w:rPr>
            <w:rFonts w:cs="Times New Roman"/>
            <w:b/>
            <w:noProof/>
            <w:sz w:val="22"/>
          </w:rPr>
          <w:t>«=casa_case.dob»</w:t>
        </w:r>
      </w:fldSimple>
    </w:p>
    <w:p w:rsidR="00843027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Cs w:val="24"/>
        </w:rPr>
      </w:pPr>
    </w:p>
    <w:p w:rsidR="00843027" w:rsidRPr="00570D5E" w:rsidRDefault="001F3D84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="Times New Roman"/>
          <w:sz w:val="22"/>
        </w:rPr>
      </w:pPr>
      <w:fldSimple w:instr=" MERGEFIELD  case_contacts:if \* MERGEFORMAT ">
        <w:r w:rsidR="00843027" w:rsidRPr="00570D5E">
          <w:rPr>
            <w:rFonts w:cs="Times New Roman"/>
            <w:noProof/>
            <w:sz w:val="22"/>
          </w:rPr>
          <w:t>«case_contacts:if»</w:t>
        </w:r>
      </w:fldSimple>
    </w:p>
    <w:p w:rsidR="00A51A19" w:rsidRPr="00C662C8" w:rsidRDefault="00A51A19" w:rsidP="00C33CA9">
      <w:pPr>
        <w:spacing w:line="240" w:lineRule="auto"/>
        <w:rPr>
          <w:rFonts w:cs="Times New Roman"/>
          <w:b/>
          <w:sz w:val="22"/>
        </w:rPr>
      </w:pPr>
      <w:r w:rsidRPr="00C662C8">
        <w:rPr>
          <w:rFonts w:cs="Times New Roman"/>
          <w:b/>
          <w:sz w:val="22"/>
        </w:rPr>
        <w:t>Persons Interviewed Regarding the Situation:</w:t>
      </w:r>
    </w:p>
    <w:p w:rsidR="00864589" w:rsidRDefault="00864589" w:rsidP="00A51A19">
      <w:pPr>
        <w:rPr>
          <w:rFonts w:cs="Times New Roman"/>
          <w:szCs w:val="24"/>
        </w:rPr>
      </w:pPr>
    </w:p>
    <w:tbl>
      <w:tblPr>
        <w:tblStyle w:val="TableGrid"/>
        <w:tblW w:w="9606" w:type="dxa"/>
        <w:tblInd w:w="-113" w:type="dxa"/>
        <w:tblLook w:val="04A0"/>
      </w:tblPr>
      <w:tblGrid>
        <w:gridCol w:w="3277"/>
        <w:gridCol w:w="3107"/>
        <w:gridCol w:w="3222"/>
      </w:tblGrid>
      <w:tr w:rsidR="00864589" w:rsidRPr="000722A2" w:rsidTr="00570D5E">
        <w:tc>
          <w:tcPr>
            <w:tcW w:w="327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  <w:r w:rsidRPr="000722A2">
              <w:rPr>
                <w:rFonts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0722A2" w:rsidTr="00570D5E">
        <w:tc>
          <w:tcPr>
            <w:tcW w:w="327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case_contacts:each(contact) \* MERGEFORMAT ">
              <w:r w:rsidR="00864589" w:rsidRPr="000722A2">
                <w:rPr>
                  <w:rFonts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</w:tr>
      <w:tr w:rsidR="00864589" w:rsidRPr="000722A2" w:rsidTr="00570D5E">
        <w:tc>
          <w:tcPr>
            <w:tcW w:w="3277" w:type="dxa"/>
          </w:tcPr>
          <w:p w:rsidR="00864589" w:rsidRPr="00570D5E" w:rsidRDefault="001F3D84" w:rsidP="00A51A19">
            <w:fldSimple w:instr=" MERGEFIELD  =contact.name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 =contact.type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 =contact.dates  \* MERGEFORMAT ">
              <w:r w:rsidR="00864589" w:rsidRPr="000722A2">
                <w:rPr>
                  <w:rFonts w:cs="Times New Roman"/>
                  <w:noProof/>
                  <w:szCs w:val="24"/>
                </w:rPr>
                <w:t>«=contact.dates»</w:t>
              </w:r>
            </w:fldSimple>
          </w:p>
        </w:tc>
      </w:tr>
      <w:tr w:rsidR="00864589" w:rsidRPr="000722A2" w:rsidTr="00570D5E">
        <w:tc>
          <w:tcPr>
            <w:tcW w:w="3277" w:type="dxa"/>
          </w:tcPr>
          <w:p w:rsidR="00864589" w:rsidRPr="000722A2" w:rsidRDefault="001F3D84" w:rsidP="00A51A19">
            <w:pPr>
              <w:rPr>
                <w:rFonts w:cs="Times New Roman"/>
                <w:szCs w:val="24"/>
              </w:rPr>
            </w:pPr>
            <w:fldSimple w:instr=" MERGEFIELD case_contacts:endEach \* MERGEFORMAT ">
              <w:r w:rsidR="00864589" w:rsidRPr="000722A2">
                <w:rPr>
                  <w:rFonts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0722A2" w:rsidRDefault="00864589" w:rsidP="00A51A19">
            <w:pPr>
              <w:rPr>
                <w:rFonts w:cs="Times New Roman"/>
                <w:szCs w:val="24"/>
              </w:rPr>
            </w:pPr>
          </w:p>
        </w:tc>
      </w:tr>
    </w:tbl>
    <w:p w:rsidR="009A1978" w:rsidRDefault="009A1978" w:rsidP="009A1978">
      <w:pPr>
        <w:spacing w:line="240" w:lineRule="auto"/>
        <w:rPr>
          <w:szCs w:val="24"/>
        </w:rPr>
      </w:pPr>
    </w:p>
    <w:p w:rsidR="00843027" w:rsidRPr="009031C9" w:rsidRDefault="009A1978" w:rsidP="00843027">
      <w:pPr>
        <w:spacing w:line="240" w:lineRule="auto"/>
        <w:rPr>
          <w:b/>
          <w:sz w:val="22"/>
        </w:rPr>
      </w:pPr>
      <w:r w:rsidRPr="009031C9">
        <w:rPr>
          <w:sz w:val="22"/>
        </w:rPr>
        <w:t>*</w:t>
      </w:r>
      <w:r w:rsidRPr="009031C9">
        <w:rPr>
          <w:b/>
          <w:sz w:val="22"/>
        </w:rPr>
        <w:t>- Indicates attempted contact</w:t>
      </w:r>
    </w:p>
    <w:p w:rsidR="000907C3" w:rsidRPr="009031C9" w:rsidRDefault="001F3D84" w:rsidP="00A51A19">
      <w:pPr>
        <w:rPr>
          <w:rFonts w:cs="Times New Roman"/>
          <w:sz w:val="22"/>
        </w:rPr>
      </w:pPr>
      <w:fldSimple w:instr=" MERGEFIELD  case_contacts:endIf \* MERGEFORMAT ">
        <w:r w:rsidR="00843027" w:rsidRPr="009031C9">
          <w:rPr>
            <w:rFonts w:cs="Times New Roman"/>
            <w:noProof/>
            <w:sz w:val="22"/>
          </w:rPr>
          <w:t>«case_contacts:endIf»</w:t>
        </w:r>
      </w:fldSimple>
    </w:p>
    <w:p w:rsidR="00BF1F8B" w:rsidRDefault="00BF1F8B" w:rsidP="00A51A19">
      <w:pPr>
        <w:rPr>
          <w:rFonts w:cs="Times New Roman"/>
          <w:sz w:val="22"/>
        </w:rPr>
      </w:pPr>
    </w:p>
    <w:p w:rsidR="00570D5E" w:rsidRDefault="00570D5E" w:rsidP="00A51A19">
      <w:pPr>
        <w:rPr>
          <w:rFonts w:cs="Times New Roman"/>
          <w:sz w:val="22"/>
        </w:rPr>
      </w:pPr>
      <w:fldSimple w:instr=" MERGEFIELD  case_mandates:if \* MERGEFORMAT ">
        <w:r>
          <w:rPr>
            <w:rFonts w:cs="Times New Roman"/>
            <w:noProof/>
            <w:sz w:val="22"/>
          </w:rPr>
          <w:t>«case_mandates:if»</w:t>
        </w:r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570D5E" w:rsidTr="00570D5E">
        <w:tc>
          <w:tcPr>
            <w:tcW w:w="3192" w:type="dxa"/>
          </w:tcPr>
          <w:p w:rsidR="00570D5E" w:rsidRPr="00570D5E" w:rsidRDefault="00570D5E" w:rsidP="00570D5E">
            <w:pPr>
              <w:jc w:val="center"/>
              <w:rPr>
                <w:rFonts w:cs="Times New Roman"/>
                <w:b/>
                <w:u w:val="single"/>
              </w:rPr>
            </w:pPr>
            <w:r w:rsidRPr="00570D5E">
              <w:rPr>
                <w:rFonts w:cs="Times New Roman"/>
                <w:b/>
                <w:u w:val="single"/>
              </w:rPr>
              <w:t>Ordered</w:t>
            </w:r>
          </w:p>
        </w:tc>
        <w:tc>
          <w:tcPr>
            <w:tcW w:w="3192" w:type="dxa"/>
          </w:tcPr>
          <w:p w:rsidR="00570D5E" w:rsidRPr="00570D5E" w:rsidRDefault="00570D5E" w:rsidP="00570D5E">
            <w:pPr>
              <w:jc w:val="center"/>
              <w:rPr>
                <w:rFonts w:cs="Times New Roman"/>
                <w:b/>
                <w:u w:val="single"/>
              </w:rPr>
            </w:pPr>
            <w:r w:rsidRPr="00570D5E">
              <w:rPr>
                <w:rFonts w:cs="Times New Roman"/>
                <w:b/>
                <w:u w:val="single"/>
              </w:rPr>
              <w:t>Status</w:t>
            </w:r>
          </w:p>
        </w:tc>
      </w:tr>
      <w:tr w:rsidR="00570D5E" w:rsidTr="00570D5E"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  <w:fldSimple w:instr=" MERGEFIELD  case_mandates:each(mandate) \* MERGEFORMAT ">
              <w:r>
                <w:rPr>
                  <w:rFonts w:cs="Times New Roman"/>
                  <w:noProof/>
                </w:rPr>
                <w:t>«case_mandates:each(mandate)»</w:t>
              </w:r>
            </w:fldSimple>
          </w:p>
        </w:tc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</w:p>
        </w:tc>
      </w:tr>
      <w:tr w:rsidR="00570D5E" w:rsidTr="00570D5E"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  <w:fldSimple w:instr=" MERGEFIELD  =mandate.order \* MERGEFORMAT ">
              <w:r>
                <w:rPr>
                  <w:rFonts w:cs="Times New Roman"/>
                  <w:noProof/>
                </w:rPr>
                <w:t>«=mandate.order»</w:t>
              </w:r>
            </w:fldSimple>
          </w:p>
        </w:tc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  <w:fldSimple w:instr=" MERGEFIELD  =mandate.status \* MERGEFORMAT ">
              <w:r>
                <w:rPr>
                  <w:rFonts w:cs="Times New Roman"/>
                  <w:noProof/>
                </w:rPr>
                <w:t>«=mandate.status»</w:t>
              </w:r>
            </w:fldSimple>
          </w:p>
        </w:tc>
      </w:tr>
      <w:tr w:rsidR="00570D5E" w:rsidTr="00570D5E"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  <w:fldSimple w:instr=" MERGEFIELD  case_mandates:endEach \* MERGEFORMAT ">
              <w:r>
                <w:rPr>
                  <w:rFonts w:cs="Times New Roman"/>
                  <w:noProof/>
                </w:rPr>
                <w:t>«case_mandates:endEach»</w:t>
              </w:r>
            </w:fldSimple>
          </w:p>
        </w:tc>
        <w:tc>
          <w:tcPr>
            <w:tcW w:w="3192" w:type="dxa"/>
          </w:tcPr>
          <w:p w:rsidR="00570D5E" w:rsidRDefault="00570D5E" w:rsidP="00A51A19">
            <w:pPr>
              <w:rPr>
                <w:rFonts w:cs="Times New Roman"/>
              </w:rPr>
            </w:pPr>
          </w:p>
        </w:tc>
      </w:tr>
    </w:tbl>
    <w:p w:rsidR="00570D5E" w:rsidRDefault="00570D5E" w:rsidP="00A51A19">
      <w:pPr>
        <w:rPr>
          <w:rFonts w:cs="Times New Roman"/>
          <w:sz w:val="22"/>
        </w:rPr>
      </w:pPr>
      <w:fldSimple w:instr=" MERGEFIELD  case_mandates:endIf \* MERGEFORMAT ">
        <w:r>
          <w:rPr>
            <w:rFonts w:cs="Times New Roman"/>
            <w:noProof/>
            <w:sz w:val="22"/>
          </w:rPr>
          <w:t>«case_mandates:endIf»</w:t>
        </w:r>
      </w:fldSimple>
    </w:p>
    <w:p w:rsidR="00BF1F8B" w:rsidRPr="009031C9" w:rsidRDefault="00BF1F8B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bCs/>
          <w:sz w:val="22"/>
        </w:rPr>
        <w:t>Situation:</w:t>
      </w:r>
    </w:p>
    <w:p w:rsidR="00973B38" w:rsidRPr="009031C9" w:rsidRDefault="001F3D84" w:rsidP="008137E9">
      <w:pPr>
        <w:rPr>
          <w:rFonts w:cs="Times New Roman"/>
          <w:sz w:val="22"/>
        </w:rPr>
      </w:pPr>
      <w:fldSimple w:instr=" MERGEFIELD  casa_case.is_transitioning:if \* MERGEFORMAT ">
        <w:r w:rsidR="00843591" w:rsidRPr="009031C9">
          <w:rPr>
            <w:rFonts w:cs="Times New Roman"/>
            <w:bCs/>
            <w:noProof/>
            <w:sz w:val="22"/>
          </w:rPr>
          <w:t>«casa_case.is_transitioning:if»</w:t>
        </w:r>
      </w:fldSimple>
    </w:p>
    <w:p w:rsidR="007974A8" w:rsidRPr="009031C9" w:rsidRDefault="00973B38" w:rsidP="00973B38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supervisor</w:t>
      </w:r>
      <w:r w:rsidRPr="009031C9">
        <w:rPr>
          <w:rFonts w:cs="Times New Roman"/>
          <w:sz w:val="22"/>
        </w:rPr>
        <w:t>&gt;</w:t>
      </w:r>
    </w:p>
    <w:p w:rsidR="00973B38" w:rsidRPr="009031C9" w:rsidRDefault="001F3D84" w:rsidP="008137E9">
      <w:pPr>
        <w:rPr>
          <w:rFonts w:cs="Times New Roman"/>
          <w:sz w:val="22"/>
        </w:rPr>
      </w:pPr>
      <w:fldSimple w:instr=" MERGEFIELD casa_case.is_transitioning:else \* MERGEFORMAT ">
        <w:r w:rsidR="008137E9" w:rsidRPr="009031C9">
          <w:rPr>
            <w:rFonts w:cs="Times New Roman"/>
            <w:noProof/>
            <w:sz w:val="22"/>
          </w:rPr>
          <w:t>«casa_case.is_transitioning:else»</w:t>
        </w:r>
      </w:fldSimple>
    </w:p>
    <w:p w:rsidR="00973B38" w:rsidRPr="009031C9" w:rsidRDefault="00973B38" w:rsidP="00973B3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&lt;For supervisor&gt;</w:t>
      </w:r>
    </w:p>
    <w:p w:rsidR="00973B38" w:rsidRPr="009031C9" w:rsidRDefault="00973B38" w:rsidP="008137E9">
      <w:pPr>
        <w:rPr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Case Supervisor</w:t>
      </w:r>
      <w:r w:rsidR="008137E9" w:rsidRPr="009031C9">
        <w:rPr>
          <w:rFonts w:ascii="TimesNewRomanPSMT" w:hAnsi="TimesNewRomanPSMT"/>
          <w:color w:val="984806" w:themeColor="accent6" w:themeShade="80"/>
          <w:sz w:val="22"/>
        </w:rPr>
        <w:t xml:space="preserve"> will provide this information.</w:t>
      </w:r>
      <w:r w:rsidR="008137E9" w:rsidRPr="009031C9">
        <w:rPr>
          <w:sz w:val="22"/>
        </w:rPr>
        <w:t xml:space="preserve"> </w:t>
      </w:r>
    </w:p>
    <w:p w:rsidR="008137E9" w:rsidRPr="009031C9" w:rsidRDefault="001F3D84" w:rsidP="00973B3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493BD9" w:rsidRPr="009031C9" w:rsidRDefault="00493BD9" w:rsidP="00A51A19">
      <w:pPr>
        <w:rPr>
          <w:rFonts w:cs="Times New Roman"/>
          <w:sz w:val="22"/>
        </w:rPr>
      </w:pPr>
    </w:p>
    <w:p w:rsidR="002A65F2" w:rsidRPr="009031C9" w:rsidRDefault="00A51A19" w:rsidP="002A65F2">
      <w:pPr>
        <w:rPr>
          <w:sz w:val="22"/>
        </w:rPr>
      </w:pPr>
      <w:r w:rsidRPr="009031C9">
        <w:rPr>
          <w:rFonts w:cs="Times New Roman"/>
          <w:b/>
          <w:bCs/>
          <w:sz w:val="22"/>
        </w:rPr>
        <w:t>Objective Information:</w:t>
      </w:r>
      <w:r w:rsidR="00973B38" w:rsidRPr="009031C9">
        <w:rPr>
          <w:rFonts w:cs="Times New Roman"/>
          <w:b/>
          <w:bCs/>
          <w:sz w:val="22"/>
        </w:rPr>
        <w:t xml:space="preserve"> </w:t>
      </w:r>
    </w:p>
    <w:p w:rsidR="007974A8" w:rsidRPr="009031C9" w:rsidRDefault="001F3D84" w:rsidP="007974A8">
      <w:pPr>
        <w:rPr>
          <w:rFonts w:cs="Times New Roman"/>
          <w:sz w:val="22"/>
        </w:rPr>
      </w:pPr>
      <w:fldSimple w:instr=" MERGEFIELD  !casa_case.is_transitioning:if \* MERGEFORMAT ">
        <w:r w:rsidR="002A65F2" w:rsidRPr="009031C9">
          <w:rPr>
            <w:noProof/>
            <w:sz w:val="22"/>
          </w:rPr>
          <w:t>«!casa_case.is_transitioning:if»</w:t>
        </w:r>
      </w:fldSimple>
    </w:p>
    <w:p w:rsidR="00D615C1" w:rsidRPr="009031C9" w:rsidRDefault="007974A8" w:rsidP="00D615C1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  <w:u w:val="single"/>
        </w:rPr>
        <w:t>REMEMBER</w:t>
      </w:r>
      <w:r w:rsidRPr="009031C9">
        <w:rPr>
          <w:rFonts w:cs="Times New Roman"/>
          <w:b/>
          <w:bCs/>
          <w:color w:val="984806" w:themeColor="accent6" w:themeShade="80"/>
          <w:sz w:val="22"/>
        </w:rPr>
        <w:t xml:space="preserve">: </w:t>
      </w:r>
      <w:r w:rsidRPr="009031C9">
        <w:rPr>
          <w:rFonts w:cs="Times New Roman"/>
          <w:color w:val="984806" w:themeColor="accent6" w:themeShade="80"/>
          <w:sz w:val="22"/>
        </w:rPr>
        <w:t>Summarize factual information gathered from your contacts. Just the Facts! Your</w:t>
      </w:r>
      <w:r w:rsidRPr="009031C9">
        <w:rPr>
          <w:rFonts w:cs="Times New Roman"/>
          <w:color w:val="984806" w:themeColor="accent6" w:themeShade="80"/>
          <w:sz w:val="22"/>
          <w:lang w:val="vi-VN"/>
        </w:rPr>
        <w:t xml:space="preserve"> f</w:t>
      </w:r>
      <w:r w:rsidRPr="009031C9">
        <w:rPr>
          <w:rFonts w:cs="Times New Roman"/>
          <w:color w:val="984806" w:themeColor="accent6" w:themeShade="80"/>
          <w:sz w:val="22"/>
        </w:rPr>
        <w:t>act-based opinions come later! Indicate sources and dates from school personnel, physicians,</w:t>
      </w:r>
      <w:r w:rsidR="007D75E3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>psycho</w:t>
      </w:r>
      <w:r w:rsidR="007D75E3" w:rsidRPr="009031C9">
        <w:rPr>
          <w:rFonts w:cs="Times New Roman"/>
          <w:color w:val="984806" w:themeColor="accent6" w:themeShade="80"/>
          <w:sz w:val="22"/>
        </w:rPr>
        <w:t>logical reports, psychiatric rep</w:t>
      </w:r>
      <w:r w:rsidRPr="009031C9">
        <w:rPr>
          <w:rFonts w:cs="Times New Roman"/>
          <w:color w:val="984806" w:themeColor="accent6" w:themeShade="80"/>
          <w:sz w:val="22"/>
        </w:rPr>
        <w:t>o</w:t>
      </w:r>
      <w:r w:rsidR="007D75E3" w:rsidRPr="009031C9">
        <w:rPr>
          <w:rFonts w:cs="Times New Roman"/>
          <w:color w:val="984806" w:themeColor="accent6" w:themeShade="80"/>
          <w:sz w:val="22"/>
        </w:rPr>
        <w:t>r</w:t>
      </w:r>
      <w:r w:rsidRPr="009031C9">
        <w:rPr>
          <w:rFonts w:cs="Times New Roman"/>
          <w:color w:val="984806" w:themeColor="accent6" w:themeShade="80"/>
          <w:sz w:val="22"/>
        </w:rPr>
        <w:t>ts, etc. (For example: This CASA spoke with Ms. Teacher</w:t>
      </w:r>
      <w:r w:rsidR="007415E2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 xml:space="preserve">on January 12, 2009. </w:t>
      </w:r>
      <w:r w:rsidRPr="009031C9">
        <w:rPr>
          <w:rFonts w:cs="Times New Roman"/>
          <w:color w:val="984806" w:themeColor="accent6" w:themeShade="80"/>
          <w:sz w:val="22"/>
        </w:rPr>
        <w:lastRenderedPageBreak/>
        <w:t>Ms. Teacher stated...) After each sentence if someone asked “says who?”</w:t>
      </w:r>
      <w:r w:rsidR="007D75E3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>the answer should be “Jordy, Mom, DSS, school, foster parents, my eyes”</w:t>
      </w:r>
      <w:r w:rsidRPr="009031C9">
        <w:rPr>
          <w:rFonts w:cs="Times New Roman"/>
          <w:color w:val="984806" w:themeColor="accent6" w:themeShade="80"/>
          <w:sz w:val="22"/>
          <w:lang w:val="vi-VN"/>
        </w:rPr>
        <w:t>,t</w:t>
      </w:r>
      <w:r w:rsidRPr="009031C9">
        <w:rPr>
          <w:rFonts w:cs="Times New Roman"/>
          <w:color w:val="984806" w:themeColor="accent6" w:themeShade="80"/>
          <w:sz w:val="22"/>
        </w:rPr>
        <w:t>he answer should</w:t>
      </w:r>
      <w:r w:rsidR="007415E2" w:rsidRPr="009031C9">
        <w:rPr>
          <w:rFonts w:cs="Times New Roman"/>
          <w:color w:val="984806" w:themeColor="accent6" w:themeShade="80"/>
          <w:sz w:val="22"/>
        </w:rPr>
        <w:t xml:space="preserve"> </w:t>
      </w:r>
      <w:r w:rsidRPr="009031C9">
        <w:rPr>
          <w:rFonts w:cs="Times New Roman"/>
          <w:color w:val="984806" w:themeColor="accent6" w:themeShade="80"/>
          <w:sz w:val="22"/>
        </w:rPr>
        <w:t xml:space="preserve">not be “the CASA volunteer thinks so”. </w:t>
      </w:r>
    </w:p>
    <w:p w:rsidR="007974A8" w:rsidRPr="009031C9" w:rsidRDefault="007974A8" w:rsidP="00A51A19">
      <w:pPr>
        <w:rPr>
          <w:rFonts w:cs="Times New Roman"/>
          <w:b/>
          <w:bCs/>
          <w:sz w:val="22"/>
        </w:rPr>
      </w:pPr>
    </w:p>
    <w:p w:rsidR="007974A8" w:rsidRPr="009031C9" w:rsidRDefault="007974A8" w:rsidP="002A65F2">
      <w:pPr>
        <w:rPr>
          <w:sz w:val="22"/>
        </w:rPr>
      </w:pPr>
      <w:r w:rsidRPr="009031C9">
        <w:rPr>
          <w:rFonts w:eastAsia="Times New Roman" w:cs="Times New Roman"/>
          <w:b/>
          <w:bCs/>
          <w:color w:val="984806" w:themeColor="accent6" w:themeShade="80"/>
          <w:sz w:val="22"/>
          <w:lang w:val="en-AU" w:eastAsia="en-GB"/>
        </w:rPr>
        <w:t>Each section should be written in full sentences and paragraph format. The sample questions below are just a guide to assist in developing the report.</w:t>
      </w:r>
      <w:r w:rsidR="002A65F2" w:rsidRPr="009031C9">
        <w:rPr>
          <w:sz w:val="22"/>
        </w:rPr>
        <w:t xml:space="preserve"> </w:t>
      </w:r>
    </w:p>
    <w:p w:rsidR="002A65F2" w:rsidRPr="009031C9" w:rsidRDefault="001F3D84" w:rsidP="00D615C1">
      <w:pPr>
        <w:rPr>
          <w:rFonts w:cs="Times New Roman"/>
          <w:color w:val="984806" w:themeColor="accent6" w:themeShade="80"/>
          <w:sz w:val="22"/>
        </w:rPr>
      </w:pPr>
      <w:fldSimple w:instr=" MERGEFIELD  !casa_case.is_transitioning:endIf \* MERGEFORMAT ">
        <w:r w:rsidR="002E4A99" w:rsidRPr="009031C9">
          <w:rPr>
            <w:noProof/>
            <w:sz w:val="22"/>
          </w:rPr>
          <w:t>«!casa_case.is_transitioning:endIf»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</w:rPr>
      </w:pPr>
    </w:p>
    <w:p w:rsidR="00121610" w:rsidRPr="009031C9" w:rsidRDefault="00A51A19" w:rsidP="00121610">
      <w:pPr>
        <w:rPr>
          <w:sz w:val="22"/>
        </w:rPr>
      </w:pPr>
      <w:r w:rsidRPr="009031C9">
        <w:rPr>
          <w:rFonts w:cs="Times New Roman"/>
          <w:b/>
          <w:sz w:val="22"/>
        </w:rPr>
        <w:t>Placement</w:t>
      </w:r>
    </w:p>
    <w:p w:rsidR="00121610" w:rsidRPr="009031C9" w:rsidRDefault="001F3D84" w:rsidP="00121610">
      <w:pPr>
        <w:rPr>
          <w:sz w:val="22"/>
        </w:rPr>
      </w:pPr>
      <w:fldSimple w:instr=" MERGEFIELD  casa_case.is_transitioning:if \* MERGEFORMAT ">
        <w:r w:rsidR="00843591" w:rsidRPr="009031C9">
          <w:rPr>
            <w:noProof/>
            <w:sz w:val="22"/>
          </w:rPr>
          <w:t>«casa_case.is_transitioning:if»</w:t>
        </w:r>
      </w:fldSimple>
    </w:p>
    <w:p w:rsidR="00D615C1" w:rsidRPr="009031C9" w:rsidRDefault="00D615C1" w:rsidP="00D615C1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121610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  <w:lang w:val="vi-VN"/>
        </w:rPr>
      </w:pPr>
      <w:r w:rsidRPr="009031C9">
        <w:rPr>
          <w:rFonts w:cs="Times New Roman"/>
          <w:color w:val="984806" w:themeColor="accent6" w:themeShade="80"/>
          <w:sz w:val="22"/>
        </w:rPr>
        <w:t>&lt;For volunteers - Objective Information&gt;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Where is the child placed?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How is the child adjusting to the placement?</w:t>
      </w:r>
    </w:p>
    <w:p w:rsidR="007974A8" w:rsidRPr="009031C9" w:rsidRDefault="007974A8" w:rsidP="007974A8">
      <w:pPr>
        <w:rPr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Are there any issues or concerns at this point in time at the placement?</w:t>
      </w:r>
    </w:p>
    <w:p w:rsidR="00D615C1" w:rsidRPr="009031C9" w:rsidRDefault="007974A8" w:rsidP="00D615C1">
      <w:pPr>
        <w:rPr>
          <w:rFonts w:cs="Times New Roman"/>
          <w:color w:val="984806" w:themeColor="accent6" w:themeShade="80"/>
          <w:sz w:val="22"/>
        </w:rPr>
      </w:pPr>
      <w:r w:rsidRPr="009031C9">
        <w:rPr>
          <w:color w:val="984806" w:themeColor="accent6" w:themeShade="80"/>
          <w:sz w:val="22"/>
        </w:rPr>
        <w:t>If so, what are they and who is doing what to address those issues or concerns?</w:t>
      </w:r>
      <w:r w:rsidR="00D615C1" w:rsidRPr="009031C9">
        <w:rPr>
          <w:rFonts w:cs="Times New Roman"/>
          <w:color w:val="984806" w:themeColor="accent6" w:themeShade="80"/>
          <w:sz w:val="22"/>
        </w:rPr>
        <w:t xml:space="preserve"> </w:t>
      </w:r>
    </w:p>
    <w:p w:rsidR="007974A8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=casa_case.dob \* MERGEFORMAT "/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sz w:val="22"/>
          <w:lang w:val="en-US"/>
        </w:rPr>
      </w:pPr>
    </w:p>
    <w:p w:rsidR="00D615C1" w:rsidRPr="009031C9" w:rsidRDefault="00AB7BD0" w:rsidP="00D615C1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sz w:val="22"/>
          <w:lang w:val="en-US"/>
        </w:rPr>
        <w:t>Education/Vocation</w:t>
      </w:r>
    </w:p>
    <w:p w:rsidR="00BA580A" w:rsidRPr="009031C9" w:rsidRDefault="001F3D84" w:rsidP="00BA580A">
      <w:pPr>
        <w:rPr>
          <w:rFonts w:cs="Times New Roman"/>
          <w:i/>
          <w:sz w:val="22"/>
        </w:rPr>
      </w:pPr>
      <w:fldSimple w:instr=" MERGEFIELD  casa_case.is_transitioning:if \* MERGEFORMAT ">
        <w:r w:rsidR="00843591" w:rsidRPr="009031C9">
          <w:rPr>
            <w:noProof/>
            <w:sz w:val="22"/>
          </w:rPr>
          <w:t>«casa_case.is_transitioning:if»</w:t>
        </w:r>
      </w:fldSimple>
    </w:p>
    <w:p w:rsidR="00BA580A" w:rsidRPr="009031C9" w:rsidRDefault="00BA580A" w:rsidP="00BA580A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D615C1">
      <w:pPr>
        <w:rPr>
          <w:rFonts w:cs="Times New Roman"/>
          <w:sz w:val="22"/>
        </w:rPr>
      </w:pPr>
      <w:fldSimple w:instr=" MERGEFIELD  casa_case.is_transitioning:else \* MERGEFORMAT ">
        <w:r w:rsidR="00121610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 For volunteers - Objective Information&gt;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Where is the child placed for education (public school, non-public school, GED, JobCorps, etc)?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How is the child adjusting to the placement?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Are there any concerns at this point in time? 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If so, what are they and who is doing what to address those concerns? 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Does this child have any IEP? if not, is there a need for one?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Is the child employed? If so, where? If not, are they looking for a job?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Does the child have any vocational/life skills?</w:t>
      </w: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Are they attending life skill classes?</w:t>
      </w:r>
    </w:p>
    <w:p w:rsidR="00BA580A" w:rsidRPr="009031C9" w:rsidRDefault="007974A8" w:rsidP="00BA580A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Do they have any other life skills needs? (Driver’s education, state ID, transportation assistance, clothing voucher, etc. )</w:t>
      </w:r>
      <w:r w:rsidR="00BA580A" w:rsidRPr="009031C9">
        <w:rPr>
          <w:rFonts w:cs="Times New Roman"/>
          <w:color w:val="984806" w:themeColor="accent6" w:themeShade="80"/>
          <w:sz w:val="22"/>
        </w:rPr>
        <w:t xml:space="preserve"> </w:t>
      </w:r>
    </w:p>
    <w:p w:rsidR="007974A8" w:rsidRPr="009031C9" w:rsidRDefault="001F3D84" w:rsidP="007974A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</w:rPr>
      </w:pPr>
    </w:p>
    <w:p w:rsidR="005165C5" w:rsidRPr="009031C9" w:rsidRDefault="00AB7BD0" w:rsidP="00543321">
      <w:pPr>
        <w:rPr>
          <w:rFonts w:cs="Times New Roman"/>
          <w:b/>
          <w:sz w:val="22"/>
          <w:lang w:val="en-US"/>
        </w:rPr>
      </w:pPr>
      <w:r w:rsidRPr="009031C9">
        <w:rPr>
          <w:rFonts w:cs="Times New Roman"/>
          <w:b/>
          <w:sz w:val="22"/>
        </w:rPr>
        <w:t>Health</w:t>
      </w:r>
      <w:r w:rsidRPr="009031C9">
        <w:rPr>
          <w:rFonts w:cs="Times New Roman"/>
          <w:sz w:val="22"/>
        </w:rPr>
        <w:t>/</w:t>
      </w:r>
      <w:r w:rsidRPr="009031C9">
        <w:rPr>
          <w:rFonts w:cs="Times New Roman"/>
          <w:b/>
          <w:sz w:val="22"/>
          <w:lang w:val="en-US"/>
        </w:rPr>
        <w:t>Mental Healt</w:t>
      </w:r>
      <w:r w:rsidR="00F34497" w:rsidRPr="009031C9">
        <w:rPr>
          <w:rFonts w:cs="Times New Roman"/>
          <w:b/>
          <w:sz w:val="22"/>
          <w:lang w:val="en-US"/>
        </w:rPr>
        <w:t>h</w:t>
      </w:r>
    </w:p>
    <w:p w:rsidR="00F34497" w:rsidRPr="009031C9" w:rsidRDefault="001F3D84" w:rsidP="00543321">
      <w:pPr>
        <w:rPr>
          <w:rFonts w:cs="Times New Roman"/>
          <w:bCs/>
          <w:sz w:val="22"/>
        </w:rPr>
      </w:pPr>
      <w:fldSimple w:instr=" MERGEFIELD casa_case.is_transitioning:if \* MERGEFORMAT ">
        <w:r w:rsidR="00F34497" w:rsidRPr="009031C9">
          <w:rPr>
            <w:rFonts w:cs="Times New Roman"/>
            <w:bCs/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3C26C4">
      <w:pPr>
        <w:rPr>
          <w:rFonts w:cs="Times New Roman"/>
          <w:sz w:val="22"/>
        </w:rPr>
      </w:pPr>
      <w:fldSimple w:instr=" MERGEFIELD  casa_case.is_transitioning:else \* MERGEFORMAT ">
        <w:r w:rsidR="005165C5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the child up to date with medical exams?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Are there any other medical concerns?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the child receiving therapy, medication monitoring, mentoring, other therapeutic services?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If so, with whom?</w:t>
      </w:r>
    </w:p>
    <w:p w:rsidR="003C26C4" w:rsidRPr="009031C9" w:rsidRDefault="007974A8" w:rsidP="003C26C4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lastRenderedPageBreak/>
        <w:t>What do the professionals (who are providing these services) say about the child's progress?</w:t>
      </w:r>
    </w:p>
    <w:p w:rsidR="00A51A19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7974A8" w:rsidRPr="009031C9" w:rsidRDefault="007974A8" w:rsidP="00A51A19">
      <w:pPr>
        <w:rPr>
          <w:rFonts w:cs="Times New Roman"/>
          <w:sz w:val="22"/>
          <w:lang w:val="en-AU"/>
        </w:rPr>
      </w:pPr>
    </w:p>
    <w:p w:rsidR="005165C5" w:rsidRPr="009031C9" w:rsidRDefault="00AB7BD0" w:rsidP="00543321">
      <w:pPr>
        <w:rPr>
          <w:rFonts w:cs="Times New Roman"/>
          <w:sz w:val="22"/>
        </w:rPr>
      </w:pPr>
      <w:r w:rsidRPr="009031C9">
        <w:rPr>
          <w:rFonts w:cs="Times New Roman"/>
          <w:b/>
          <w:sz w:val="22"/>
          <w:lang w:val="en-US"/>
        </w:rPr>
        <w:t>Family/Community Connections</w:t>
      </w:r>
    </w:p>
    <w:p w:rsidR="00F34497" w:rsidRPr="009031C9" w:rsidRDefault="001F3D84" w:rsidP="003C26C4">
      <w:pPr>
        <w:rPr>
          <w:rFonts w:cs="Times New Roman"/>
          <w:sz w:val="22"/>
        </w:rPr>
      </w:pPr>
      <w:fldSimple w:instr=" MERGEFIELD casa_case.is_transitioning:if \* MERGEFORMAT ">
        <w:r w:rsidR="00F34497" w:rsidRPr="009031C9">
          <w:rPr>
            <w:rFonts w:cs="Times New Roman"/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B7BD0" w:rsidRPr="009031C9" w:rsidRDefault="001F3D84" w:rsidP="003C26C4">
      <w:pPr>
        <w:rPr>
          <w:rFonts w:cs="Times New Roman"/>
          <w:sz w:val="22"/>
        </w:rPr>
      </w:pPr>
      <w:fldSimple w:instr=" MERGEFIELD  casa_case.is_transitioning:else \* MERGEFORMAT ">
        <w:r w:rsidR="00F21F2C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7974A8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Is this child seeing parents, siblings, other relatives? If so, who is the child visiting, and how</w:t>
      </w:r>
      <w:r w:rsidR="00872D6A" w:rsidRPr="009031C9">
        <w:rPr>
          <w:rFonts w:ascii="TimesNewRomanPSMT" w:hAnsi="TimesNewRomanPSMT"/>
          <w:color w:val="984806" w:themeColor="accent6" w:themeShade="80"/>
          <w:sz w:val="22"/>
        </w:rPr>
        <w:t xml:space="preserve"> </w:t>
      </w:r>
      <w:r w:rsidRPr="009031C9">
        <w:rPr>
          <w:rFonts w:ascii="TimesNewRomanPSMT" w:hAnsi="TimesNewRomanPSMT"/>
          <w:color w:val="984806" w:themeColor="accent6" w:themeShade="80"/>
          <w:sz w:val="22"/>
        </w:rPr>
        <w:t>often?</w:t>
      </w:r>
    </w:p>
    <w:p w:rsidR="007974A8" w:rsidRPr="009031C9" w:rsidRDefault="007974A8" w:rsidP="00543321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>If there is no visitation, why is it not happening?</w:t>
      </w:r>
      <w:r w:rsidR="00543321" w:rsidRPr="009031C9">
        <w:rPr>
          <w:sz w:val="22"/>
        </w:rPr>
        <w:t xml:space="preserve"> </w:t>
      </w:r>
      <w:fldSimple w:instr=" MERGEFIELD  casa_case.is_transitioning:endIf \* MERGEFORMAT ">
        <w:r w:rsidR="00F21F2C" w:rsidRPr="009031C9">
          <w:rPr>
            <w:noProof/>
            <w:sz w:val="22"/>
          </w:rPr>
          <w:t>«casa_case.is_transitioning:endIf»</w:t>
        </w:r>
      </w:fldSimple>
    </w:p>
    <w:p w:rsidR="00B43988" w:rsidRPr="009031C9" w:rsidRDefault="00B43988" w:rsidP="00A51A19">
      <w:pPr>
        <w:rPr>
          <w:rFonts w:cs="Times New Roman"/>
          <w:color w:val="984806" w:themeColor="accent6" w:themeShade="80"/>
          <w:sz w:val="22"/>
        </w:rPr>
      </w:pPr>
    </w:p>
    <w:p w:rsidR="009031C9" w:rsidRPr="009031C9" w:rsidRDefault="009031C9" w:rsidP="003C26C4">
      <w:pPr>
        <w:rPr>
          <w:rFonts w:cs="Times New Roman"/>
          <w:b/>
          <w:sz w:val="22"/>
        </w:rPr>
      </w:pPr>
      <w:r w:rsidRPr="009031C9">
        <w:rPr>
          <w:rFonts w:cs="Times New Roman"/>
          <w:b/>
          <w:sz w:val="22"/>
        </w:rPr>
        <w:t>Post Emancipation Planning (ages 14+)</w:t>
      </w:r>
    </w:p>
    <w:p w:rsidR="000B5E72" w:rsidRPr="009031C9" w:rsidRDefault="001F3D84" w:rsidP="003C26C4">
      <w:pPr>
        <w:rPr>
          <w:rFonts w:cs="Times New Roman"/>
          <w:i/>
          <w:sz w:val="22"/>
        </w:rPr>
      </w:pPr>
      <w:fldSimple w:instr=" MERGEFIELD  casa_case.is_transitioning:if \* MERGEFORMAT ">
        <w:r w:rsidR="00F21F2C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F21F2C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3C26C4" w:rsidRPr="009031C9" w:rsidRDefault="007974A8" w:rsidP="003C26C4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ascii="TimesNewRomanPSMT" w:hAnsi="TimesNewRomanPSMT"/>
          <w:color w:val="984806" w:themeColor="accent6" w:themeShade="80"/>
          <w:sz w:val="22"/>
        </w:rPr>
        <w:t xml:space="preserve">What is the child's permanency plan? Give a summary of </w:t>
      </w:r>
      <w:r w:rsidR="00543321" w:rsidRPr="009031C9">
        <w:rPr>
          <w:rFonts w:ascii="TimesNewRomanPSMT" w:hAnsi="TimesNewRomanPSMT"/>
          <w:color w:val="984806" w:themeColor="accent6" w:themeShade="80"/>
          <w:sz w:val="22"/>
        </w:rPr>
        <w:t>the actions taken to achieve it.</w:t>
      </w:r>
    </w:p>
    <w:p w:rsidR="007974A8" w:rsidRPr="009031C9" w:rsidRDefault="001F3D84" w:rsidP="007974A8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F21F2C" w:rsidRPr="009031C9">
          <w:rPr>
            <w:noProof/>
            <w:sz w:val="22"/>
          </w:rPr>
          <w:t>«casa_case.is_transitioning:endIf»</w:t>
        </w:r>
      </w:fldSimple>
    </w:p>
    <w:p w:rsidR="00B43988" w:rsidRPr="009031C9" w:rsidRDefault="00B43988" w:rsidP="007974A8">
      <w:pPr>
        <w:rPr>
          <w:rFonts w:cs="Times New Roman"/>
          <w:color w:val="984806" w:themeColor="accent6" w:themeShade="80"/>
          <w:sz w:val="22"/>
        </w:rPr>
      </w:pPr>
    </w:p>
    <w:p w:rsidR="003C26C4" w:rsidRPr="009031C9" w:rsidRDefault="00A51A19" w:rsidP="003C26C4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b/>
          <w:bCs/>
          <w:iCs/>
          <w:sz w:val="22"/>
        </w:rPr>
        <w:t>Assessment</w:t>
      </w:r>
      <w:r w:rsidR="009031C9">
        <w:rPr>
          <w:rFonts w:cs="Times New Roman"/>
          <w:b/>
          <w:bCs/>
          <w:iCs/>
          <w:sz w:val="22"/>
        </w:rPr>
        <w:t>:</w:t>
      </w:r>
    </w:p>
    <w:p w:rsidR="000B5E72" w:rsidRPr="009031C9" w:rsidRDefault="001F3D84" w:rsidP="003C26C4">
      <w:pPr>
        <w:rPr>
          <w:rFonts w:cs="Times New Roman"/>
          <w:i/>
          <w:sz w:val="22"/>
        </w:rPr>
      </w:pPr>
      <w:fldSimple w:instr=" MERGEFIELD  casa_case.is_transitioning:if \* MERGEFORMAT ">
        <w:r w:rsidR="000B5E72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rPr>
          <w:rFonts w:cs="Times New Roman"/>
          <w:i/>
          <w:sz w:val="22"/>
        </w:rPr>
      </w:pPr>
      <w:r w:rsidRPr="009031C9">
        <w:rPr>
          <w:rFonts w:cs="Times New Roman"/>
          <w:sz w:val="22"/>
        </w:rPr>
        <w:t>&lt;</w:t>
      </w:r>
      <w:r w:rsidRPr="009031C9">
        <w:rPr>
          <w:rFonts w:cs="Times New Roman"/>
          <w:i/>
          <w:iCs/>
          <w:sz w:val="22"/>
        </w:rPr>
        <w:t>For volunteers - Objective Information</w:t>
      </w:r>
      <w:r w:rsidRPr="009031C9">
        <w:rPr>
          <w:rFonts w:cs="Times New Roman"/>
          <w:sz w:val="22"/>
        </w:rPr>
        <w:t>&gt;</w:t>
      </w:r>
    </w:p>
    <w:p w:rsidR="00A51A19" w:rsidRPr="009031C9" w:rsidRDefault="001F3D84" w:rsidP="00A51A19">
      <w:pPr>
        <w:rPr>
          <w:rFonts w:cs="Times New Roman"/>
          <w:sz w:val="22"/>
        </w:rPr>
      </w:pPr>
      <w:fldSimple w:instr=" MERGEFIELD  casa_case.is_transitioning:else \* MERGEFORMAT ">
        <w:r w:rsidR="000B5E72" w:rsidRPr="009031C9">
          <w:rPr>
            <w:noProof/>
            <w:sz w:val="22"/>
          </w:rPr>
          <w:t>«casa_case.is_transitioning:else»</w:t>
        </w:r>
      </w:fldSimple>
    </w:p>
    <w:p w:rsidR="007974A8" w:rsidRPr="009031C9" w:rsidRDefault="004F5694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&lt;</w:t>
      </w:r>
      <w:r w:rsidRPr="009031C9">
        <w:rPr>
          <w:rFonts w:cs="Times New Roman"/>
          <w:i/>
          <w:iCs/>
          <w:color w:val="984806" w:themeColor="accent6" w:themeShade="80"/>
          <w:sz w:val="22"/>
        </w:rPr>
        <w:t xml:space="preserve"> For volunteers - Objective Information</w:t>
      </w:r>
      <w:r w:rsidRPr="009031C9">
        <w:rPr>
          <w:rFonts w:cs="Times New Roman"/>
          <w:color w:val="984806" w:themeColor="accent6" w:themeShade="80"/>
          <w:sz w:val="22"/>
        </w:rPr>
        <w:t>&gt;</w:t>
      </w:r>
    </w:p>
    <w:p w:rsidR="007974A8" w:rsidRPr="009031C9" w:rsidRDefault="007974A8" w:rsidP="003C26C4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This section should provide information that leads to your recommendations, but be based on the objective information included in the section above.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 xml:space="preserve">Describe how the child is doing. Include a statement about the CASA’s role in the child’s life. Describe the relationship the CASA and the child currently have. 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What are the current concerns for the child? Is there a need that is not being met?</w:t>
      </w:r>
      <w:r w:rsidRPr="009031C9">
        <w:rPr>
          <w:rFonts w:cs="Times New Roman"/>
          <w:color w:val="984806" w:themeColor="accent6" w:themeShade="80"/>
          <w:sz w:val="22"/>
        </w:rPr>
        <w:br/>
        <w:t>You are presenting your opinion about the case (using factual information). For example: Family therapy is currently not in place. It is important that this service begins because...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7974A8" w:rsidRPr="009031C9" w:rsidRDefault="007974A8" w:rsidP="007974A8">
      <w:pPr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A paragraph should be dedicated to each concern.</w:t>
      </w:r>
      <w:r w:rsidRPr="009031C9">
        <w:rPr>
          <w:rFonts w:cs="Times New Roman"/>
          <w:color w:val="984806" w:themeColor="accent6" w:themeShade="80"/>
          <w:sz w:val="22"/>
        </w:rPr>
        <w:br/>
        <w:t xml:space="preserve">What is your recommendation on a service or a plan to meet this need? </w:t>
      </w:r>
    </w:p>
    <w:p w:rsidR="007974A8" w:rsidRPr="009031C9" w:rsidRDefault="007974A8" w:rsidP="007974A8">
      <w:pPr>
        <w:rPr>
          <w:rFonts w:cs="Times New Roman"/>
          <w:sz w:val="22"/>
        </w:rPr>
      </w:pPr>
    </w:p>
    <w:p w:rsidR="003C26C4" w:rsidRPr="009031C9" w:rsidRDefault="007974A8" w:rsidP="003C26C4">
      <w:pPr>
        <w:rPr>
          <w:rFonts w:ascii="TimesNewRomanPSMT" w:hAnsi="TimesNewRomanPSMT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Restate the permanency plan.</w:t>
      </w:r>
      <w:r w:rsidRPr="009031C9">
        <w:rPr>
          <w:rFonts w:cs="Times New Roman"/>
          <w:color w:val="984806" w:themeColor="accent6" w:themeShade="80"/>
          <w:sz w:val="22"/>
        </w:rPr>
        <w:br/>
        <w:t>Is this the most appropriate plan at this time? Describe why or why not.</w:t>
      </w:r>
      <w:r w:rsidRPr="009031C9">
        <w:rPr>
          <w:rFonts w:cs="Times New Roman"/>
          <w:color w:val="984806" w:themeColor="accent6" w:themeShade="80"/>
          <w:sz w:val="22"/>
        </w:rPr>
        <w:br/>
        <w:t>If there is another plan that may be better, offer a recommendation for that plan and describe why and how to achieve this plan.</w:t>
      </w:r>
      <w:r w:rsidR="003C26C4" w:rsidRPr="009031C9">
        <w:rPr>
          <w:rFonts w:ascii="TimesNewRomanPSMT" w:hAnsi="TimesNewRomanPSMT"/>
          <w:color w:val="984806" w:themeColor="accent6" w:themeShade="80"/>
          <w:sz w:val="22"/>
        </w:rPr>
        <w:t xml:space="preserve"> </w:t>
      </w:r>
    </w:p>
    <w:p w:rsidR="00A51A19" w:rsidRPr="009031C9" w:rsidRDefault="001F3D84" w:rsidP="00A51A19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b/>
          <w:bCs/>
          <w:sz w:val="22"/>
        </w:rPr>
      </w:pPr>
    </w:p>
    <w:p w:rsidR="00A51A19" w:rsidRPr="00E479A9" w:rsidRDefault="00A51A19" w:rsidP="00A51A19">
      <w:pPr>
        <w:rPr>
          <w:b/>
          <w:sz w:val="22"/>
        </w:rPr>
      </w:pPr>
      <w:r w:rsidRPr="00E479A9">
        <w:rPr>
          <w:b/>
          <w:sz w:val="22"/>
        </w:rPr>
        <w:t>Recommendations:</w:t>
      </w:r>
    </w:p>
    <w:p w:rsidR="003C26C4" w:rsidRPr="009031C9" w:rsidRDefault="00A51A19" w:rsidP="003C26C4">
      <w:pPr>
        <w:rPr>
          <w:rFonts w:cs="Times New Roman"/>
          <w:b/>
          <w:bCs/>
          <w:sz w:val="22"/>
        </w:rPr>
      </w:pPr>
      <w:r w:rsidRPr="009031C9">
        <w:rPr>
          <w:rFonts w:cs="Times New Roman"/>
          <w:sz w:val="22"/>
        </w:rPr>
        <w:lastRenderedPageBreak/>
        <w:t>Therefore, CASA respectfully recommends that:</w:t>
      </w:r>
      <w:r w:rsidR="003C26C4" w:rsidRPr="009031C9">
        <w:rPr>
          <w:rFonts w:cs="Times New Roman"/>
          <w:b/>
          <w:bCs/>
          <w:sz w:val="22"/>
        </w:rPr>
        <w:t xml:space="preserve"> </w:t>
      </w:r>
    </w:p>
    <w:p w:rsidR="003C26C4" w:rsidRPr="009031C9" w:rsidRDefault="001F3D84" w:rsidP="003C26C4">
      <w:pPr>
        <w:rPr>
          <w:rFonts w:ascii="TimesNewRomanPSMT" w:hAnsi="TimesNewRomanPSMT"/>
          <w:color w:val="984806" w:themeColor="accent6" w:themeShade="80"/>
          <w:sz w:val="22"/>
        </w:rPr>
      </w:pPr>
      <w:fldSimple w:instr=" MERGEFIELD  casa_case.is_transitioning:if \* MERGEFORMAT ">
        <w:r w:rsidR="000B5E72" w:rsidRPr="009031C9">
          <w:rPr>
            <w:noProof/>
            <w:sz w:val="22"/>
          </w:rPr>
          <w:t>«casa_case.is_transitioning:if»</w:t>
        </w:r>
      </w:fldSimple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3C26C4" w:rsidRPr="009031C9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Recommendation…;</w:t>
      </w:r>
    </w:p>
    <w:p w:rsidR="000B5E72" w:rsidRPr="009031C9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sz w:val="22"/>
        </w:rPr>
      </w:pPr>
      <w:r w:rsidRPr="009031C9">
        <w:rPr>
          <w:rFonts w:cs="Times New Roman"/>
          <w:sz w:val="22"/>
        </w:rPr>
        <w:t>CASA is continued…</w:t>
      </w:r>
    </w:p>
    <w:p w:rsidR="00A51A19" w:rsidRPr="009031C9" w:rsidRDefault="001F3D84" w:rsidP="000B5E72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2"/>
        </w:rPr>
      </w:pPr>
      <w:fldSimple w:instr=" MERGEFIELD  casa_case.is_transitioning:else \* MERGEFORMAT ">
        <w:r w:rsidR="000B5E72" w:rsidRPr="009031C9">
          <w:rPr>
            <w:noProof/>
            <w:sz w:val="22"/>
          </w:rPr>
          <w:t>«casa_case.is_transitioning:else»</w:t>
        </w:r>
      </w:fldSimple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A51A19" w:rsidRPr="009031C9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Recommendation…</w:t>
      </w:r>
      <w:r w:rsidR="00A51A19" w:rsidRPr="009031C9">
        <w:rPr>
          <w:rFonts w:cs="Times New Roman"/>
          <w:color w:val="984806" w:themeColor="accent6" w:themeShade="80"/>
          <w:sz w:val="22"/>
        </w:rPr>
        <w:t>;</w:t>
      </w:r>
    </w:p>
    <w:p w:rsidR="00C960AD" w:rsidRPr="009031C9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cs="Times New Roman"/>
          <w:color w:val="984806" w:themeColor="accent6" w:themeShade="80"/>
          <w:sz w:val="22"/>
        </w:rPr>
      </w:pPr>
      <w:r w:rsidRPr="009031C9">
        <w:rPr>
          <w:rFonts w:cs="Times New Roman"/>
          <w:color w:val="984806" w:themeColor="accent6" w:themeShade="80"/>
          <w:sz w:val="22"/>
        </w:rPr>
        <w:t>CASA is continued</w:t>
      </w:r>
      <w:r w:rsidR="004F5694" w:rsidRPr="009031C9">
        <w:rPr>
          <w:rFonts w:cs="Times New Roman"/>
          <w:color w:val="984806" w:themeColor="accent6" w:themeShade="80"/>
          <w:sz w:val="22"/>
        </w:rPr>
        <w:t>…</w:t>
      </w:r>
    </w:p>
    <w:p w:rsidR="00C960AD" w:rsidRPr="009031C9" w:rsidRDefault="001F3D84" w:rsidP="00C960AD">
      <w:pPr>
        <w:rPr>
          <w:rFonts w:cs="Times New Roman"/>
          <w:color w:val="984806" w:themeColor="accent6" w:themeShade="80"/>
          <w:sz w:val="22"/>
        </w:rPr>
      </w:pPr>
      <w:fldSimple w:instr=" MERGEFIELD  casa_case.is_transitioning:endIf \* MERGEFORMAT ">
        <w:r w:rsidR="002E4A99" w:rsidRPr="009031C9">
          <w:rPr>
            <w:noProof/>
            <w:sz w:val="22"/>
          </w:rPr>
          <w:t>«casa_case.is_transitioning:endIf»</w:t>
        </w:r>
      </w:fldSimple>
    </w:p>
    <w:p w:rsidR="00A51A19" w:rsidRPr="009031C9" w:rsidRDefault="00A51A19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sz w:val="22"/>
        </w:rPr>
      </w:pPr>
    </w:p>
    <w:p w:rsidR="00A51A19" w:rsidRPr="009031C9" w:rsidRDefault="00A51A19" w:rsidP="00A51A19">
      <w:pPr>
        <w:rPr>
          <w:rFonts w:cs="Times New Roman"/>
          <w:sz w:val="22"/>
        </w:rPr>
      </w:pPr>
      <w:r w:rsidRPr="009031C9">
        <w:rPr>
          <w:rFonts w:cs="Times New Roman"/>
          <w:sz w:val="22"/>
        </w:rPr>
        <w:t>Respectfully submitted,</w:t>
      </w:r>
    </w:p>
    <w:p w:rsidR="00DB1F96" w:rsidRPr="009031C9" w:rsidRDefault="00DB1F96" w:rsidP="00A51A19">
      <w:pPr>
        <w:tabs>
          <w:tab w:val="left" w:pos="8115"/>
        </w:tabs>
        <w:rPr>
          <w:rFonts w:cs="Times New Roman"/>
          <w:sz w:val="22"/>
        </w:rPr>
      </w:pPr>
    </w:p>
    <w:p w:rsidR="00DB1F96" w:rsidRDefault="00DB1F96" w:rsidP="00A51A19">
      <w:pPr>
        <w:tabs>
          <w:tab w:val="left" w:pos="8115"/>
        </w:tabs>
        <w:rPr>
          <w:rFonts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Tr="00DB1F96">
        <w:tc>
          <w:tcPr>
            <w:tcW w:w="5666" w:type="dxa"/>
          </w:tcPr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__________________________</w:t>
            </w:r>
          </w:p>
          <w:p w:rsidR="00DB1F96" w:rsidRDefault="001F3D84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fldSimple w:instr=" MERGEFIELD =volunteer.name \* MERGEFORMAT ">
              <w:r w:rsidR="00DB1F96">
                <w:rPr>
                  <w:rFonts w:cs="Times New Roman"/>
                  <w:noProof/>
                  <w:szCs w:val="24"/>
                </w:rPr>
                <w:t>«=volunteer.name»</w:t>
              </w:r>
            </w:fldSimple>
          </w:p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Court Appointed Special Advocate</w:t>
            </w:r>
          </w:p>
          <w:p w:rsidR="00DB1F96" w:rsidRPr="00A51A19" w:rsidRDefault="00C662C8" w:rsidP="00DB1F9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Date </w:t>
            </w:r>
            <w:r w:rsidR="00DB1F96">
              <w:rPr>
                <w:rFonts w:cs="Times New Roman"/>
                <w:szCs w:val="24"/>
              </w:rPr>
              <w:t>Appointed</w:t>
            </w:r>
            <w:r w:rsidR="00DB1F96" w:rsidRPr="00A51A19">
              <w:rPr>
                <w:rFonts w:cs="Times New Roman"/>
                <w:szCs w:val="24"/>
              </w:rPr>
              <w:t xml:space="preserve">: </w:t>
            </w:r>
            <w:fldSimple w:instr=" MERGEFIELD =volunteer.assignment_date \* MERGEFORMAT ">
              <w:r w:rsidR="00B66454">
                <w:rPr>
                  <w:rFonts w:cs="Times New Roman"/>
                  <w:noProof/>
                  <w:szCs w:val="24"/>
                </w:rPr>
                <w:t>«=volunteer.assignment_date»</w:t>
              </w:r>
            </w:fldSimple>
          </w:p>
          <w:p w:rsidR="00DB1F96" w:rsidRDefault="00DB1F96" w:rsidP="00A51A19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__________________________</w:t>
            </w:r>
          </w:p>
          <w:p w:rsidR="00DB1F96" w:rsidRPr="00A51A19" w:rsidRDefault="001F3D84" w:rsidP="00DB1F96">
            <w:pPr>
              <w:rPr>
                <w:rFonts w:cs="Times New Roman"/>
                <w:szCs w:val="24"/>
              </w:rPr>
            </w:pPr>
            <w:fldSimple w:instr=" MERGEFIELD =volunteer.supervisor_name \* MERGEFORMAT ">
              <w:r w:rsidR="00DB1F96">
                <w:rPr>
                  <w:rFonts w:cs="Times New Roman"/>
                  <w:noProof/>
                  <w:szCs w:val="24"/>
                </w:rPr>
                <w:t>«=volunteer.supervisor_name»</w:t>
              </w:r>
            </w:fldSimple>
          </w:p>
          <w:p w:rsidR="00DB1F96" w:rsidRDefault="00DB1F96" w:rsidP="00DB1F96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  <w:r w:rsidRPr="00A51A19">
              <w:rPr>
                <w:rFonts w:cs="Times New Roman"/>
                <w:szCs w:val="24"/>
              </w:rPr>
              <w:t>Case Supervisor</w:t>
            </w:r>
          </w:p>
          <w:p w:rsidR="00DB1F96" w:rsidRDefault="00DB1F96" w:rsidP="00A51A19">
            <w:pPr>
              <w:tabs>
                <w:tab w:val="left" w:pos="8115"/>
              </w:tabs>
              <w:rPr>
                <w:rFonts w:cs="Times New Roman"/>
                <w:szCs w:val="24"/>
              </w:rPr>
            </w:pPr>
          </w:p>
        </w:tc>
      </w:tr>
    </w:tbl>
    <w:p w:rsidR="00DB1F96" w:rsidRPr="00A51A19" w:rsidRDefault="00DB1F96" w:rsidP="00A51A19">
      <w:pPr>
        <w:tabs>
          <w:tab w:val="left" w:pos="8115"/>
        </w:tabs>
        <w:rPr>
          <w:rFonts w:cs="Times New Roman"/>
          <w:szCs w:val="24"/>
        </w:rPr>
      </w:pPr>
    </w:p>
    <w:sectPr w:rsidR="00DB1F96" w:rsidRPr="00A51A19" w:rsidSect="002257A1">
      <w:headerReference w:type="even" r:id="rId8"/>
      <w:headerReference w:type="first" r:id="rId9"/>
      <w:pgSz w:w="12240" w:h="15840"/>
      <w:pgMar w:top="1440" w:right="1440" w:bottom="1440" w:left="1440" w:header="172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D90" w:rsidRDefault="00722D90" w:rsidP="001A70C2">
      <w:pPr>
        <w:spacing w:line="240" w:lineRule="auto"/>
      </w:pPr>
      <w:r>
        <w:separator/>
      </w:r>
    </w:p>
  </w:endnote>
  <w:endnote w:type="continuationSeparator" w:id="1">
    <w:p w:rsidR="00722D90" w:rsidRDefault="00722D90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D90" w:rsidRDefault="00722D90" w:rsidP="001A70C2">
      <w:pPr>
        <w:spacing w:line="240" w:lineRule="auto"/>
      </w:pPr>
      <w:r>
        <w:separator/>
      </w:r>
    </w:p>
  </w:footnote>
  <w:footnote w:type="continuationSeparator" w:id="1">
    <w:p w:rsidR="00722D90" w:rsidRDefault="00722D90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1F3D84">
    <w:pPr>
      <w:pStyle w:val="Header"/>
    </w:pPr>
    <w:r w:rsidRPr="001F3D84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2050" type="#_x0000_t75" alt="" style="position:absolute;margin-left:0;margin-top:0;width:612pt;height:11in;z-index:-251657216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257A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80pt;margin-top:-48pt;width:314.85pt;height:84pt;z-index:251663360;mso-width-relative:margin;mso-height-relative:margin" stroked="f" strokeweight="0">
          <v:fill opacity="0"/>
          <v:textbox style="mso-next-textbox:#_x0000_s2055">
            <w:txbxContent>
              <w:p w:rsidR="002257A1" w:rsidRPr="002257A1" w:rsidRDefault="002257A1">
                <w:pPr>
                  <w:rPr>
                    <w:rFonts w:cs="Times New Roman"/>
                    <w:b/>
                    <w:color w:val="173662"/>
                  </w:rPr>
                </w:pPr>
                <w:r w:rsidRPr="002257A1">
                  <w:rPr>
                    <w:rFonts w:cs="Times New Roman"/>
                    <w:b/>
                    <w:color w:val="173662"/>
                  </w:rPr>
                  <w:t>Voices for Children Montgomery</w:t>
                </w:r>
              </w:p>
              <w:p w:rsidR="002257A1" w:rsidRPr="002257A1" w:rsidRDefault="002257A1">
                <w:pPr>
                  <w:rPr>
                    <w:rFonts w:cs="Times New Roman"/>
                    <w:b/>
                    <w:color w:val="173662"/>
                  </w:rPr>
                </w:pPr>
                <w:r w:rsidRPr="002257A1">
                  <w:rPr>
                    <w:rFonts w:cs="Times New Roman"/>
                    <w:b/>
                    <w:color w:val="173662"/>
                  </w:rPr>
                  <w:t>Court Appointed Special Advocate Program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  <w:sz w:val="20"/>
                    <w:szCs w:val="20"/>
                  </w:rPr>
                </w:pPr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>1010 Grandin Avenue · Room B-3 · Rockville, Maryland 20851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  <w:sz w:val="20"/>
                    <w:szCs w:val="20"/>
                  </w:rPr>
                </w:pPr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>Phone: (301) 340-7458 · Fax: (240) 319-7210</w:t>
                </w:r>
              </w:p>
              <w:p w:rsidR="002257A1" w:rsidRPr="002257A1" w:rsidRDefault="002257A1">
                <w:pPr>
                  <w:rPr>
                    <w:rFonts w:cs="Times New Roman"/>
                    <w:color w:val="173662"/>
                  </w:rPr>
                </w:pPr>
                <w:hyperlink r:id="rId1" w:history="1">
                  <w:r w:rsidRPr="002257A1">
                    <w:rPr>
                      <w:rStyle w:val="Hyperlink"/>
                      <w:rFonts w:cs="Times New Roman"/>
                      <w:color w:val="173662"/>
                      <w:sz w:val="20"/>
                      <w:szCs w:val="20"/>
                    </w:rPr>
                    <w:t>www.casamontgomery.org</w:t>
                  </w:r>
                </w:hyperlink>
                <w:r w:rsidRPr="002257A1">
                  <w:rPr>
                    <w:rFonts w:cs="Times New Roman"/>
                    <w:color w:val="173662"/>
                    <w:sz w:val="20"/>
                    <w:szCs w:val="20"/>
                  </w:rPr>
                  <w:t xml:space="preserve"> · email:mail@casamontgomery.org</w:t>
                </w:r>
              </w:p>
            </w:txbxContent>
          </v:textbox>
        </v:shape>
      </w:pic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712470</wp:posOffset>
          </wp:positionH>
          <wp:positionV relativeFrom="margin">
            <wp:posOffset>-982980</wp:posOffset>
          </wp:positionV>
          <wp:extent cx="1428750" cy="1470660"/>
          <wp:effectExtent l="19050" t="0" r="0" b="0"/>
          <wp:wrapSquare wrapText="bothSides"/>
          <wp:docPr id="1" name="Picture 1" descr="https://user-images.githubusercontent.com/54947327/112318835-c3f86980-8cad-11eb-94df-ec5af6dd499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ser-images.githubusercontent.com/54947327/112318835-c3f86980-8cad-11eb-94df-ec5af6dd499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70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E36"/>
    <w:rsid w:val="001211D9"/>
    <w:rsid w:val="00121610"/>
    <w:rsid w:val="00137576"/>
    <w:rsid w:val="00153711"/>
    <w:rsid w:val="001666F6"/>
    <w:rsid w:val="00181BD6"/>
    <w:rsid w:val="00191114"/>
    <w:rsid w:val="001A5B68"/>
    <w:rsid w:val="001A70C2"/>
    <w:rsid w:val="001B0337"/>
    <w:rsid w:val="001B5054"/>
    <w:rsid w:val="001B5539"/>
    <w:rsid w:val="001C4B1A"/>
    <w:rsid w:val="001C6228"/>
    <w:rsid w:val="001D6AD4"/>
    <w:rsid w:val="001F3D84"/>
    <w:rsid w:val="002174B6"/>
    <w:rsid w:val="002257A1"/>
    <w:rsid w:val="0023272A"/>
    <w:rsid w:val="00247116"/>
    <w:rsid w:val="00253639"/>
    <w:rsid w:val="0028302E"/>
    <w:rsid w:val="002852EE"/>
    <w:rsid w:val="002A65F2"/>
    <w:rsid w:val="002C61C4"/>
    <w:rsid w:val="002E395E"/>
    <w:rsid w:val="002E4A99"/>
    <w:rsid w:val="002F2E2F"/>
    <w:rsid w:val="00302545"/>
    <w:rsid w:val="0030724C"/>
    <w:rsid w:val="00314AD1"/>
    <w:rsid w:val="00323EF6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57239"/>
    <w:rsid w:val="00473A5C"/>
    <w:rsid w:val="004874CC"/>
    <w:rsid w:val="00493BD9"/>
    <w:rsid w:val="004953CE"/>
    <w:rsid w:val="004B66A2"/>
    <w:rsid w:val="004F5694"/>
    <w:rsid w:val="004F5AC1"/>
    <w:rsid w:val="005165C5"/>
    <w:rsid w:val="00536A07"/>
    <w:rsid w:val="00543321"/>
    <w:rsid w:val="0055708F"/>
    <w:rsid w:val="00570D5E"/>
    <w:rsid w:val="005838BC"/>
    <w:rsid w:val="005A5157"/>
    <w:rsid w:val="005E746A"/>
    <w:rsid w:val="006370C8"/>
    <w:rsid w:val="00666059"/>
    <w:rsid w:val="00676BB8"/>
    <w:rsid w:val="006932FF"/>
    <w:rsid w:val="006B79DE"/>
    <w:rsid w:val="006D0245"/>
    <w:rsid w:val="006E17DC"/>
    <w:rsid w:val="006F6C50"/>
    <w:rsid w:val="00722D90"/>
    <w:rsid w:val="00730971"/>
    <w:rsid w:val="007415E2"/>
    <w:rsid w:val="0076032B"/>
    <w:rsid w:val="007668D5"/>
    <w:rsid w:val="0077536C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9031C9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B1FBF"/>
    <w:rsid w:val="00BD20F4"/>
    <w:rsid w:val="00BF1F8B"/>
    <w:rsid w:val="00C33CA9"/>
    <w:rsid w:val="00C40E1A"/>
    <w:rsid w:val="00C43A68"/>
    <w:rsid w:val="00C567C3"/>
    <w:rsid w:val="00C60471"/>
    <w:rsid w:val="00C662C8"/>
    <w:rsid w:val="00C8647F"/>
    <w:rsid w:val="00C960AD"/>
    <w:rsid w:val="00CC6FAF"/>
    <w:rsid w:val="00CF1141"/>
    <w:rsid w:val="00D265DB"/>
    <w:rsid w:val="00D26E4B"/>
    <w:rsid w:val="00D30B02"/>
    <w:rsid w:val="00D37944"/>
    <w:rsid w:val="00D41E69"/>
    <w:rsid w:val="00D50648"/>
    <w:rsid w:val="00D57370"/>
    <w:rsid w:val="00D615C1"/>
    <w:rsid w:val="00D66D48"/>
    <w:rsid w:val="00D84CEF"/>
    <w:rsid w:val="00DB1F96"/>
    <w:rsid w:val="00DB2F67"/>
    <w:rsid w:val="00DF2064"/>
    <w:rsid w:val="00DF262D"/>
    <w:rsid w:val="00E002F5"/>
    <w:rsid w:val="00E4713B"/>
    <w:rsid w:val="00E479A9"/>
    <w:rsid w:val="00E55A4F"/>
    <w:rsid w:val="00E65012"/>
    <w:rsid w:val="00E67FB2"/>
    <w:rsid w:val="00E96CBD"/>
    <w:rsid w:val="00EB02C1"/>
    <w:rsid w:val="00ED43D8"/>
    <w:rsid w:val="00EF3F5A"/>
    <w:rsid w:val="00EF4CC7"/>
    <w:rsid w:val="00EF756E"/>
    <w:rsid w:val="00F14429"/>
    <w:rsid w:val="00F21F2C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casamontgomery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8</TotalTime>
  <Pages>4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2</cp:revision>
  <cp:lastPrinted>2017-09-12T14:42:00Z</cp:lastPrinted>
  <dcterms:created xsi:type="dcterms:W3CDTF">2021-04-15T02:29:00Z</dcterms:created>
  <dcterms:modified xsi:type="dcterms:W3CDTF">2021-04-15T02:29:00Z</dcterms:modified>
</cp:coreProperties>
</file>