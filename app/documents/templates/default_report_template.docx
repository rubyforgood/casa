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C0C62" w14:textId="77777777"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14:paraId="2133DE1A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14:paraId="5DDC3E65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fldSimple w:instr=" MERGEFIELD =created_date \* MERGEFORMAT ">
        <w:r w:rsidR="000160B2" w:rsidRPr="00E32642">
          <w:rPr>
            <w:rFonts w:ascii="Century" w:hAnsi="Century" w:cs="Times New Roman"/>
            <w:bCs/>
            <w:noProof/>
            <w:szCs w:val="24"/>
          </w:rPr>
          <w:t>«=created_date»</w:t>
        </w:r>
      </w:fldSimple>
    </w:p>
    <w:p w14:paraId="6552964F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  <w:fldSimple w:instr=" MERGEFIELD =casa_case.court_date \* MERGEFORMAT ">
        <w:r w:rsidR="00D50648" w:rsidRPr="00E32642">
          <w:rPr>
            <w:rFonts w:ascii="Century" w:hAnsi="Century" w:cs="Times New Roman"/>
            <w:bCs/>
            <w:noProof/>
            <w:szCs w:val="24"/>
          </w:rPr>
          <w:t>«=</w:t>
        </w:r>
        <w:r w:rsidR="00D50648" w:rsidRPr="00E32642">
          <w:rPr>
            <w:rFonts w:ascii="Century" w:hAnsi="Century" w:cs="Times New Roman"/>
            <w:noProof/>
            <w:szCs w:val="24"/>
          </w:rPr>
          <w:t>casa_case.</w:t>
        </w:r>
        <w:r w:rsidR="00D50648" w:rsidRPr="00E32642">
          <w:rPr>
            <w:rFonts w:ascii="Century" w:hAnsi="Century" w:cs="Times New Roman"/>
            <w:bCs/>
            <w:noProof/>
            <w:szCs w:val="24"/>
          </w:rPr>
          <w:t>court_date»</w:t>
        </w:r>
      </w:fldSimple>
    </w:p>
    <w:p w14:paraId="2C5D4AF0" w14:textId="77777777"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1210A4CB" w14:textId="77777777" w:rsidR="00843027" w:rsidRPr="00E32642" w:rsidRDefault="008C700F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Cs w:val="24"/>
        </w:rPr>
        <w:t>Respondent(s)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1E50EF">
        <w:rPr>
          <w:rFonts w:ascii="Century" w:hAnsi="Century" w:cs="Times New Roman"/>
          <w:b/>
          <w:szCs w:val="24"/>
        </w:rPr>
        <w:t>Case#:</w:t>
      </w:r>
      <w:fldSimple w:instr=" MERGEFIELD =casa_case.case_number \* MERGEFORMAT ">
        <w:r w:rsidR="00D50648" w:rsidRPr="00E32642">
          <w:rPr>
            <w:rFonts w:ascii="Century" w:hAnsi="Century" w:cs="Times New Roman"/>
            <w:noProof/>
            <w:szCs w:val="24"/>
          </w:rPr>
          <w:t>«=casa_case.case_number»</w:t>
        </w:r>
      </w:fldSimple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b/>
          <w:szCs w:val="24"/>
        </w:rPr>
        <w:t>DOB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fldSimple w:instr=" MERGEFIELD  =casa_case.dob \* MERGEFORMAT ">
        <w:r w:rsidR="005A5157" w:rsidRPr="00E32642">
          <w:rPr>
            <w:rFonts w:ascii="Century" w:hAnsi="Century" w:cs="Times New Roman"/>
            <w:noProof/>
            <w:szCs w:val="24"/>
          </w:rPr>
          <w:t>«=casa_case.dob»</w:t>
        </w:r>
      </w:fldSimple>
    </w:p>
    <w:p w14:paraId="238EBDCA" w14:textId="77777777"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3613B125" w14:textId="77777777" w:rsidR="00843027" w:rsidRPr="00E32642" w:rsidRDefault="00000000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fldSimple w:instr=" MERGEFIELD  case_contacts:if \* MERGEFORMAT ">
        <w:r w:rsidR="00843027" w:rsidRPr="00E32642">
          <w:rPr>
            <w:rFonts w:ascii="Century" w:hAnsi="Century" w:cs="Times New Roman"/>
            <w:noProof/>
            <w:szCs w:val="24"/>
          </w:rPr>
          <w:t>«case_contacts:if»</w:t>
        </w:r>
      </w:fldSimple>
    </w:p>
    <w:p w14:paraId="2C7FAC36" w14:textId="77777777" w:rsidR="00A51A19" w:rsidRPr="00E32642" w:rsidRDefault="00A51A19" w:rsidP="00C33CA9">
      <w:pPr>
        <w:spacing w:line="240" w:lineRule="auto"/>
        <w:rPr>
          <w:rFonts w:ascii="Century" w:hAnsi="Century" w:cs="Times New Roman"/>
          <w:b/>
          <w:szCs w:val="24"/>
        </w:rPr>
      </w:pPr>
      <w:r w:rsidRPr="00E32642">
        <w:rPr>
          <w:rFonts w:ascii="Century" w:hAnsi="Century" w:cs="Times New Roman"/>
          <w:b/>
          <w:szCs w:val="24"/>
        </w:rPr>
        <w:t>Persons Interviewed Regarding the Situation:</w:t>
      </w:r>
    </w:p>
    <w:p w14:paraId="38FE704E" w14:textId="77777777" w:rsidR="00864589" w:rsidRPr="00E32642" w:rsidRDefault="00864589" w:rsidP="00A51A19">
      <w:pPr>
        <w:rPr>
          <w:rFonts w:ascii="Century" w:hAnsi="Century" w:cs="Times New Roman"/>
          <w:szCs w:val="24"/>
        </w:rPr>
      </w:pPr>
    </w:p>
    <w:tbl>
      <w:tblPr>
        <w:tblStyle w:val="TableGrid"/>
        <w:tblW w:w="9606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7"/>
        <w:gridCol w:w="3107"/>
        <w:gridCol w:w="3222"/>
      </w:tblGrid>
      <w:tr w:rsidR="00864589" w:rsidRPr="00E32642" w14:paraId="6315B63D" w14:textId="77777777" w:rsidTr="00EF756E">
        <w:tc>
          <w:tcPr>
            <w:tcW w:w="3277" w:type="dxa"/>
          </w:tcPr>
          <w:p w14:paraId="14272E44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Name</w:t>
            </w:r>
          </w:p>
        </w:tc>
        <w:tc>
          <w:tcPr>
            <w:tcW w:w="3107" w:type="dxa"/>
          </w:tcPr>
          <w:p w14:paraId="3E269695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Title/ Relationship</w:t>
            </w:r>
          </w:p>
        </w:tc>
        <w:tc>
          <w:tcPr>
            <w:tcW w:w="3222" w:type="dxa"/>
          </w:tcPr>
          <w:p w14:paraId="696BAE97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Contact Dates</w:t>
            </w:r>
          </w:p>
        </w:tc>
      </w:tr>
      <w:tr w:rsidR="00864589" w:rsidRPr="00E32642" w14:paraId="48DF6F53" w14:textId="77777777" w:rsidTr="00EF756E">
        <w:tc>
          <w:tcPr>
            <w:tcW w:w="3277" w:type="dxa"/>
          </w:tcPr>
          <w:p w14:paraId="52FD24C4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ach(contact)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«case_contacts:each(contact)»</w:t>
              </w:r>
            </w:fldSimple>
          </w:p>
        </w:tc>
        <w:tc>
          <w:tcPr>
            <w:tcW w:w="3107" w:type="dxa"/>
          </w:tcPr>
          <w:p w14:paraId="54784E8A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2669EE15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  <w:tr w:rsidR="00864589" w:rsidRPr="00E32642" w14:paraId="12818169" w14:textId="77777777" w:rsidTr="00EF756E">
        <w:tc>
          <w:tcPr>
            <w:tcW w:w="3277" w:type="dxa"/>
          </w:tcPr>
          <w:p w14:paraId="3EBE98DF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nam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«=contact.name»</w:t>
              </w:r>
            </w:fldSimple>
          </w:p>
        </w:tc>
        <w:tc>
          <w:tcPr>
            <w:tcW w:w="3107" w:type="dxa"/>
          </w:tcPr>
          <w:p w14:paraId="30FB750F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typ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«=contact.type»</w:t>
              </w:r>
            </w:fldSimple>
          </w:p>
        </w:tc>
        <w:tc>
          <w:tcPr>
            <w:tcW w:w="3222" w:type="dxa"/>
          </w:tcPr>
          <w:p w14:paraId="39C69651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dates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«=contact.dates»</w:t>
              </w:r>
            </w:fldSimple>
          </w:p>
        </w:tc>
      </w:tr>
      <w:tr w:rsidR="00864589" w:rsidRPr="00E32642" w14:paraId="5EA74978" w14:textId="77777777" w:rsidTr="00EF756E">
        <w:tc>
          <w:tcPr>
            <w:tcW w:w="3277" w:type="dxa"/>
          </w:tcPr>
          <w:p w14:paraId="0D4E66C6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ndEach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«case_contacts:endEach»</w:t>
              </w:r>
            </w:fldSimple>
          </w:p>
        </w:tc>
        <w:tc>
          <w:tcPr>
            <w:tcW w:w="3107" w:type="dxa"/>
          </w:tcPr>
          <w:p w14:paraId="13C9744D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327F748E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</w:tbl>
    <w:p w14:paraId="52BA7149" w14:textId="77777777" w:rsidR="009A1978" w:rsidRPr="00E32642" w:rsidRDefault="009A1978" w:rsidP="009A1978">
      <w:pPr>
        <w:spacing w:line="240" w:lineRule="auto"/>
        <w:rPr>
          <w:rFonts w:ascii="Century" w:hAnsi="Century"/>
          <w:szCs w:val="24"/>
        </w:rPr>
      </w:pPr>
    </w:p>
    <w:p w14:paraId="5598DE8D" w14:textId="77777777" w:rsidR="00843027" w:rsidRPr="00E32642" w:rsidRDefault="009A1978" w:rsidP="00843027">
      <w:pPr>
        <w:spacing w:line="240" w:lineRule="auto"/>
        <w:rPr>
          <w:rFonts w:ascii="Century" w:hAnsi="Century"/>
          <w:b/>
          <w:szCs w:val="24"/>
        </w:rPr>
      </w:pPr>
      <w:r w:rsidRPr="00E32642">
        <w:rPr>
          <w:rFonts w:ascii="Century" w:hAnsi="Century"/>
          <w:szCs w:val="24"/>
        </w:rPr>
        <w:t>*</w:t>
      </w:r>
      <w:r w:rsidRPr="00E32642">
        <w:rPr>
          <w:rFonts w:ascii="Century" w:hAnsi="Century"/>
          <w:b/>
          <w:szCs w:val="24"/>
        </w:rPr>
        <w:t>- Indicates attempted contact</w:t>
      </w:r>
    </w:p>
    <w:p w14:paraId="649EA9AD" w14:textId="77777777" w:rsidR="000907C3" w:rsidRPr="000D1C8F" w:rsidRDefault="00000000" w:rsidP="00A51A19">
      <w:pPr>
        <w:rPr>
          <w:rFonts w:ascii="Century" w:hAnsi="Century" w:cs="Times New Roman"/>
          <w:szCs w:val="24"/>
        </w:rPr>
      </w:pPr>
      <w:fldSimple w:instr=" MERGEFIELD  case_contacts:endIf \* MERGEFORMAT ">
        <w:r w:rsidR="00843027" w:rsidRPr="000D1C8F">
          <w:rPr>
            <w:rFonts w:ascii="Century" w:hAnsi="Century" w:cs="Times New Roman"/>
            <w:noProof/>
            <w:szCs w:val="24"/>
          </w:rPr>
          <w:t>«case_contacts:endIf»</w:t>
        </w:r>
      </w:fldSimple>
    </w:p>
    <w:p w14:paraId="35E0459D" w14:textId="77777777"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14:paraId="77DB63DC" w14:textId="77777777" w:rsidR="000D1C8F" w:rsidRPr="000D1C8F" w:rsidRDefault="00000000" w:rsidP="000D1C8F">
      <w:pPr>
        <w:rPr>
          <w:rFonts w:ascii="Century" w:hAnsi="Century" w:cs="Times New Roman"/>
          <w:sz w:val="22"/>
        </w:rPr>
      </w:pPr>
      <w:fldSimple w:instr=" MERGEFIELD  case_court_orders:if  \* MERGEFORMAT ">
        <w:r w:rsidR="004F4989">
          <w:rPr>
            <w:noProof/>
          </w:rPr>
          <w:t>«case_court_orders:if»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0D1C8F" w:rsidRPr="000D1C8F" w14:paraId="1151BEEF" w14:textId="77777777" w:rsidTr="00C61C0C">
        <w:tc>
          <w:tcPr>
            <w:tcW w:w="3192" w:type="dxa"/>
          </w:tcPr>
          <w:p w14:paraId="3692E83B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92" w:type="dxa"/>
          </w:tcPr>
          <w:p w14:paraId="3CE3FC45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Status</w:t>
            </w:r>
          </w:p>
        </w:tc>
      </w:tr>
      <w:tr w:rsidR="000D1C8F" w:rsidRPr="000D1C8F" w14:paraId="749FA19A" w14:textId="77777777" w:rsidTr="00C61C0C">
        <w:tc>
          <w:tcPr>
            <w:tcW w:w="3192" w:type="dxa"/>
          </w:tcPr>
          <w:p w14:paraId="08167E77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case_court_orders:each(order)  \* MERGEFORMAT ">
              <w:r w:rsidR="004F4989">
                <w:rPr>
                  <w:noProof/>
                </w:rPr>
                <w:t>«case_court_orders:each(order)»</w:t>
              </w:r>
            </w:fldSimple>
          </w:p>
        </w:tc>
        <w:tc>
          <w:tcPr>
            <w:tcW w:w="3192" w:type="dxa"/>
          </w:tcPr>
          <w:p w14:paraId="61FE5214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  <w:tr w:rsidR="000D1C8F" w:rsidRPr="000D1C8F" w14:paraId="4270E6F9" w14:textId="77777777" w:rsidTr="00C61C0C">
        <w:tc>
          <w:tcPr>
            <w:tcW w:w="3192" w:type="dxa"/>
          </w:tcPr>
          <w:p w14:paraId="2B079712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=order.order  \* MERGEFORMAT ">
              <w:r w:rsidR="004F4989">
                <w:rPr>
                  <w:noProof/>
                </w:rPr>
                <w:t>«=order.order»</w:t>
              </w:r>
            </w:fldSimple>
          </w:p>
        </w:tc>
        <w:tc>
          <w:tcPr>
            <w:tcW w:w="3192" w:type="dxa"/>
          </w:tcPr>
          <w:p w14:paraId="5D3B4668" w14:textId="77777777" w:rsidR="00EB648F" w:rsidRDefault="00000000" w:rsidP="00C61C0C">
            <w:fldSimple w:instr=" MERGEFIELD  order.status:if  \* MERGEFORMAT ">
              <w:r w:rsidR="004F4989">
                <w:rPr>
                  <w:noProof/>
                </w:rPr>
                <w:t>«order.status:if»</w:t>
              </w:r>
            </w:fldSimple>
          </w:p>
          <w:p w14:paraId="4608FED0" w14:textId="77777777" w:rsidR="00EB648F" w:rsidRDefault="00000000" w:rsidP="00C61C0C">
            <w:fldSimple w:instr=" MERGEFIELD  =order.status  \* MERGEFORMAT ">
              <w:r w:rsidR="004F4989">
                <w:rPr>
                  <w:noProof/>
                </w:rPr>
                <w:t>«=order.status»</w:t>
              </w:r>
            </w:fldSimple>
          </w:p>
          <w:p w14:paraId="62245524" w14:textId="77777777" w:rsidR="00EB648F" w:rsidRDefault="00000000" w:rsidP="00C61C0C">
            <w:fldSimple w:instr=" MERGEFIELD  order.status:else  \* MERGEFORMAT ">
              <w:r w:rsidR="004F4989">
                <w:rPr>
                  <w:noProof/>
                </w:rPr>
                <w:t>«order.status:else»</w:t>
              </w:r>
            </w:fldSimple>
          </w:p>
          <w:p w14:paraId="26E32F48" w14:textId="77777777" w:rsidR="00EB648F" w:rsidRDefault="00EB648F" w:rsidP="00EB648F">
            <w:r w:rsidRPr="00EB648F">
              <w:rPr>
                <w:color w:val="FF0000"/>
              </w:rPr>
              <w:t>Not specified</w:t>
            </w:r>
          </w:p>
          <w:p w14:paraId="74999187" w14:textId="77777777" w:rsidR="00EB648F" w:rsidRPr="00EB648F" w:rsidRDefault="00000000" w:rsidP="00EB648F">
            <w:fldSimple w:instr=" MERGEFIELD  order.status:endIf  \* MERGEFORMAT ">
              <w:r w:rsidR="004F4989">
                <w:rPr>
                  <w:noProof/>
                </w:rPr>
                <w:t>«order.status:endIf»</w:t>
              </w:r>
            </w:fldSimple>
          </w:p>
        </w:tc>
      </w:tr>
      <w:tr w:rsidR="000D1C8F" w:rsidRPr="000D1C8F" w14:paraId="5C3B7D2A" w14:textId="77777777" w:rsidTr="00C61C0C">
        <w:tc>
          <w:tcPr>
            <w:tcW w:w="3192" w:type="dxa"/>
          </w:tcPr>
          <w:p w14:paraId="0059ACE9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case_court_orders:endEach  \* MERGEFORMAT ">
              <w:r w:rsidR="004F4989">
                <w:rPr>
                  <w:noProof/>
                </w:rPr>
                <w:t>«case_court_orders:endEach»</w:t>
              </w:r>
            </w:fldSimple>
          </w:p>
        </w:tc>
        <w:tc>
          <w:tcPr>
            <w:tcW w:w="3192" w:type="dxa"/>
          </w:tcPr>
          <w:p w14:paraId="0B4B20F1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</w:tbl>
    <w:p w14:paraId="713DA4A3" w14:textId="77777777" w:rsidR="000D1C8F" w:rsidRPr="000D1C8F" w:rsidRDefault="00000000" w:rsidP="000D1C8F">
      <w:pPr>
        <w:rPr>
          <w:rFonts w:ascii="Century" w:hAnsi="Century" w:cs="Times New Roman"/>
          <w:sz w:val="22"/>
        </w:rPr>
      </w:pPr>
      <w:fldSimple w:instr=" MERGEFIELD  case_court_orders:endIf  \* MERGEFORMAT ">
        <w:r w:rsidR="004F4989">
          <w:rPr>
            <w:noProof/>
          </w:rPr>
          <w:t>«case_court_orders:endIf»</w:t>
        </w:r>
      </w:fldSimple>
    </w:p>
    <w:p w14:paraId="64E203D0" w14:textId="77777777"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14:paraId="4DB9337B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14:paraId="53BEDF07" w14:textId="77777777" w:rsidR="002D601B" w:rsidRPr="00E32642" w:rsidRDefault="002D601B" w:rsidP="002D601B">
      <w:pPr>
        <w:rPr>
          <w:rFonts w:ascii="Century" w:hAnsi="Century" w:cs="Times New Roman"/>
          <w:szCs w:val="24"/>
        </w:rPr>
      </w:pPr>
      <w:fldSimple w:instr=" MERGEFIELD  casa_case.is_transitioning:if \* MERGEFORMAT ">
        <w:r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14:paraId="5C7EE808" w14:textId="77777777" w:rsidR="002D601B" w:rsidRPr="00E32642" w:rsidRDefault="002D601B" w:rsidP="002D601B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14:paraId="0B98689B" w14:textId="77777777" w:rsidR="002D601B" w:rsidRPr="00E32642" w:rsidRDefault="002D601B" w:rsidP="002D601B">
      <w:pPr>
        <w:rPr>
          <w:rFonts w:ascii="Century" w:hAnsi="Century" w:cs="Times New Roman"/>
          <w:szCs w:val="24"/>
        </w:rPr>
      </w:pPr>
      <w:fldSimple w:instr=" MERGEFIELD casa_case.is_transitioning:else \* MERGEFORMAT ">
        <w:r w:rsidRPr="00E32642">
          <w:rPr>
            <w:rFonts w:ascii="Century" w:hAnsi="Century" w:cs="Times New Roman"/>
            <w:noProof/>
            <w:szCs w:val="24"/>
          </w:rPr>
          <w:t>«casa_case.is_transitioning:else»</w:t>
        </w:r>
      </w:fldSimple>
    </w:p>
    <w:p w14:paraId="70F1B2C9" w14:textId="77777777" w:rsidR="002D601B" w:rsidRPr="00E32642" w:rsidRDefault="002D601B" w:rsidP="002D601B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supervisor&gt;</w:t>
      </w:r>
    </w:p>
    <w:p w14:paraId="0364B6DE" w14:textId="77777777" w:rsidR="002D601B" w:rsidRPr="00E32642" w:rsidRDefault="002D601B" w:rsidP="002D601B">
      <w:pPr>
        <w:rPr>
          <w:rFonts w:ascii="Century" w:hAnsi="Century"/>
        </w:rPr>
      </w:pPr>
      <w:r w:rsidRPr="00E32642">
        <w:rPr>
          <w:rFonts w:ascii="Century" w:hAnsi="Century"/>
          <w:color w:val="984806" w:themeColor="accent6" w:themeShade="80"/>
        </w:rPr>
        <w:t>Case Supervisor will provide this information.</w:t>
      </w:r>
    </w:p>
    <w:p w14:paraId="49C82137" w14:textId="77777777" w:rsidR="002D601B" w:rsidRPr="00E32642" w:rsidRDefault="002D601B" w:rsidP="002D601B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Pr="00E32642">
          <w:rPr>
            <w:rFonts w:ascii="Century" w:hAnsi="Century"/>
            <w:noProof/>
          </w:rPr>
          <w:t>«casa_case.is_transitioning:endIf»</w:t>
        </w:r>
      </w:fldSimple>
    </w:p>
    <w:p w14:paraId="5B4516E9" w14:textId="77777777"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14:paraId="048CD6B8" w14:textId="77777777" w:rsidR="002A65F2" w:rsidRDefault="00A51A19" w:rsidP="002A65F2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</w:p>
    <w:p w14:paraId="3BC53BE0" w14:textId="77777777" w:rsidR="002D601B" w:rsidRPr="00E32642" w:rsidRDefault="002D601B" w:rsidP="002D601B">
      <w:pPr>
        <w:rPr>
          <w:rFonts w:ascii="Century" w:hAnsi="Century" w:cs="Times New Roman"/>
          <w:szCs w:val="24"/>
        </w:rPr>
      </w:pPr>
      <w:fldSimple w:instr=" MERGEFIELD  !casa_case.is_transitioning:if \* MERGEFORMAT ">
        <w:r w:rsidRPr="00E32642">
          <w:rPr>
            <w:rFonts w:ascii="Century" w:hAnsi="Century"/>
            <w:noProof/>
          </w:rPr>
          <w:t>«!casa_case.is_transitioning:if»</w:t>
        </w:r>
      </w:fldSimple>
    </w:p>
    <w:p w14:paraId="1896CD41" w14:textId="77777777" w:rsidR="002D601B" w:rsidRDefault="002D601B" w:rsidP="002D601B">
      <w:pPr>
        <w:rPr>
          <w:rFonts w:ascii="Century" w:hAnsi="Century" w:cs="Times New Roman"/>
          <w:color w:val="984806" w:themeColor="accent6" w:themeShade="80"/>
          <w:szCs w:val="24"/>
          <w:u w:val="single"/>
        </w:rPr>
      </w:pPr>
      <w:r w:rsidRPr="005D1226">
        <w:rPr>
          <w:rFonts w:ascii="Century" w:hAnsi="Century" w:cs="Times New Roman"/>
          <w:color w:val="984806" w:themeColor="accent6" w:themeShade="80"/>
          <w:szCs w:val="24"/>
          <w:u w:val="single"/>
        </w:rPr>
        <w:t>REMEMBER:</w:t>
      </w:r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Summarize 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factual information</w:t>
      </w:r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gathered from your contacts. Just the Facts! Your fact-based opinions come later! Indicate sources and dates from school personnel, </w:t>
      </w:r>
      <w:proofErr w:type="spellStart"/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physicians,psychological</w:t>
      </w:r>
      <w:proofErr w:type="spellEnd"/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reports, psychiatric reports, etc. (For example: This CASA spoke with Ms.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Teacheron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January 12, 2009. Ms. Teacher stated...) After each sentence if someone asked “says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who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?”the</w:t>
      </w:r>
      <w:proofErr w:type="spellEnd"/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answer should be “Jordy, Mom, DSS, school, foster parents, my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eyes”,the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answer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shouldnot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be “the CASA volunteer thinks so”.</w:t>
      </w:r>
    </w:p>
    <w:p w14:paraId="6C4CF806" w14:textId="77777777" w:rsidR="002D601B" w:rsidRPr="00E32642" w:rsidRDefault="002D601B" w:rsidP="002D601B">
      <w:pPr>
        <w:rPr>
          <w:rFonts w:ascii="Century" w:hAnsi="Century" w:cs="Times New Roman"/>
          <w:b/>
          <w:bCs/>
          <w:szCs w:val="24"/>
        </w:rPr>
      </w:pPr>
    </w:p>
    <w:p w14:paraId="5FD3EDF9" w14:textId="77777777" w:rsidR="002D601B" w:rsidRPr="00E32642" w:rsidRDefault="002D601B" w:rsidP="002D601B">
      <w:pPr>
        <w:rPr>
          <w:rFonts w:ascii="Century" w:hAnsi="Century"/>
        </w:rPr>
      </w:pPr>
      <w:r w:rsidRPr="00E32642">
        <w:rPr>
          <w:rFonts w:ascii="Century" w:eastAsia="Times New Roman" w:hAnsi="Century" w:cs="Times New Roman"/>
          <w:b/>
          <w:bCs/>
          <w:color w:val="984806" w:themeColor="accent6" w:themeShade="80"/>
          <w:szCs w:val="24"/>
          <w:lang w:val="en-AU" w:eastAsia="en-GB"/>
        </w:rPr>
        <w:t>Each section should be written in full sentences and paragraph format. The sample questions below are just a guide to assist in developing the report.</w:t>
      </w:r>
    </w:p>
    <w:p w14:paraId="605D4398" w14:textId="77777777" w:rsidR="002D601B" w:rsidRDefault="002D601B" w:rsidP="002D601B">
      <w:pPr>
        <w:rPr>
          <w:rFonts w:ascii="Century" w:hAnsi="Century"/>
          <w:noProof/>
        </w:rPr>
      </w:pPr>
      <w:fldSimple w:instr=" MERGEFIELD  !casa_case.is_transitioning:endIf \* MERGEFORMAT ">
        <w:r w:rsidRPr="00E32642">
          <w:rPr>
            <w:rFonts w:ascii="Century" w:hAnsi="Century"/>
            <w:noProof/>
          </w:rPr>
          <w:t>«!casa_case.is_transitioning:endIf»</w:t>
        </w:r>
      </w:fldSimple>
    </w:p>
    <w:p w14:paraId="20A82ACA" w14:textId="6A2F71C2" w:rsidR="00FC4124" w:rsidRDefault="00FC4124" w:rsidP="002D601B">
      <w:fldSimple w:instr=" MERGEFIELD  case_topics:if  \* MERGEFORMAT ">
        <w:r>
          <w:rPr>
            <w:noProof/>
          </w:rPr>
          <w:t>«case_topics:if»</w:t>
        </w:r>
      </w:fldSimple>
    </w:p>
    <w:p w14:paraId="64BF8B86" w14:textId="77777777" w:rsidR="00FC4124" w:rsidRDefault="00FC4124" w:rsidP="00FC4124">
      <w:r>
        <w:fldChar w:fldCharType="begin"/>
      </w:r>
      <w:r>
        <w:instrText xml:space="preserve"> MERGEFIELD  case_topics:each(topic)  \* MERGEFORMAT </w:instrText>
      </w:r>
      <w:r>
        <w:fldChar w:fldCharType="separate"/>
      </w:r>
      <w:r>
        <w:rPr>
          <w:noProof/>
        </w:rPr>
        <w:t>«case_topics:each(topic)»</w:t>
      </w:r>
      <w:r>
        <w:rPr>
          <w:noProof/>
        </w:rPr>
        <w:fldChar w:fldCharType="end"/>
      </w:r>
    </w:p>
    <w:p w14:paraId="23586FC5" w14:textId="77777777" w:rsidR="00FC4124" w:rsidRDefault="00FC4124" w:rsidP="00FC4124">
      <w:pPr>
        <w:rPr>
          <w:noProof/>
        </w:rPr>
      </w:pPr>
    </w:p>
    <w:p w14:paraId="12C4951D" w14:textId="77777777" w:rsidR="00FC4124" w:rsidRPr="00FB707A" w:rsidRDefault="00FC4124" w:rsidP="00FC4124">
      <w:pPr>
        <w:rPr>
          <w:rFonts w:ascii="Century" w:hAnsi="Century"/>
          <w:b/>
          <w:bCs/>
        </w:rPr>
      </w:pPr>
      <w:r w:rsidRPr="00FB707A">
        <w:rPr>
          <w:rFonts w:ascii="Century" w:hAnsi="Century"/>
          <w:b/>
          <w:bCs/>
        </w:rPr>
        <w:fldChar w:fldCharType="begin"/>
      </w:r>
      <w:r w:rsidRPr="00FB707A">
        <w:rPr>
          <w:rFonts w:ascii="Century" w:hAnsi="Century"/>
          <w:b/>
          <w:bCs/>
        </w:rPr>
        <w:instrText xml:space="preserve"> MERGEFIELD  =topic.topic  \* MERGEFORMAT </w:instrText>
      </w:r>
      <w:r w:rsidRPr="00FB707A">
        <w:rPr>
          <w:rFonts w:ascii="Century" w:hAnsi="Century"/>
          <w:b/>
          <w:bCs/>
        </w:rPr>
        <w:fldChar w:fldCharType="separate"/>
      </w:r>
      <w:r w:rsidRPr="00FB707A">
        <w:rPr>
          <w:rFonts w:ascii="Century" w:hAnsi="Century"/>
          <w:b/>
          <w:bCs/>
          <w:noProof/>
        </w:rPr>
        <w:t>«=topic.topic»</w:t>
      </w:r>
      <w:r w:rsidRPr="00FB707A">
        <w:rPr>
          <w:rFonts w:ascii="Century" w:hAnsi="Century"/>
          <w:b/>
          <w:bCs/>
        </w:rPr>
        <w:fldChar w:fldCharType="end"/>
      </w:r>
      <w:r>
        <w:rPr>
          <w:rFonts w:ascii="Century" w:hAnsi="Century"/>
          <w:b/>
          <w:bCs/>
        </w:rPr>
        <w:t>:</w:t>
      </w:r>
    </w:p>
    <w:p w14:paraId="1A992406" w14:textId="77777777" w:rsidR="00FC4124" w:rsidRDefault="00FC4124" w:rsidP="00FC4124">
      <w:pPr>
        <w:pStyle w:val="pstyle"/>
      </w:pPr>
      <w:r>
        <w:fldChar w:fldCharType="begin"/>
      </w:r>
      <w:r>
        <w:instrText xml:space="preserve"> MERGEFIELD  =topic.details  \* MERGEFORMAT </w:instrText>
      </w:r>
      <w:r>
        <w:fldChar w:fldCharType="separate"/>
      </w:r>
      <w:r>
        <w:rPr>
          <w:noProof/>
        </w:rPr>
        <w:t>«=topic.details»</w:t>
      </w:r>
      <w:r>
        <w:rPr>
          <w:noProof/>
        </w:rPr>
        <w:fldChar w:fldCharType="end"/>
      </w:r>
    </w:p>
    <w:p w14:paraId="0007AD49" w14:textId="77777777" w:rsidR="00FC4124" w:rsidRDefault="00FC4124" w:rsidP="00FC4124">
      <w:pPr>
        <w:pStyle w:val="pstyle"/>
      </w:pPr>
    </w:p>
    <w:p w14:paraId="418F785A" w14:textId="77777777" w:rsidR="00FC4124" w:rsidRDefault="00FC4124" w:rsidP="00FC4124">
      <w:pPr>
        <w:pStyle w:val="pstyle"/>
        <w:numPr>
          <w:ilvl w:val="0"/>
          <w:numId w:val="8"/>
        </w:numPr>
        <w:rPr>
          <w:noProof/>
        </w:rPr>
      </w:pPr>
      <w:r>
        <w:fldChar w:fldCharType="begin"/>
      </w:r>
      <w:r>
        <w:instrText xml:space="preserve"> MERGEFIELD  topic.answers:each(answer)  \* MERGEFORMAT </w:instrText>
      </w:r>
      <w:r>
        <w:fldChar w:fldCharType="separate"/>
      </w:r>
      <w:r>
        <w:rPr>
          <w:noProof/>
        </w:rPr>
        <w:t>«topic.answers:each(answer)»</w:t>
      </w:r>
      <w:r>
        <w:rPr>
          <w:noProof/>
        </w:rPr>
        <w:fldChar w:fldCharType="end"/>
      </w:r>
    </w:p>
    <w:p w14:paraId="3808DC54" w14:textId="77777777" w:rsidR="00FC4124" w:rsidRPr="00FB707A" w:rsidRDefault="00FC4124" w:rsidP="00FC4124">
      <w:pPr>
        <w:pStyle w:val="pstyle"/>
        <w:numPr>
          <w:ilvl w:val="0"/>
          <w:numId w:val="8"/>
        </w:numPr>
      </w:pPr>
      <w:r>
        <w:fldChar w:fldCharType="begin"/>
      </w:r>
      <w:r>
        <w:instrText xml:space="preserve"> MERGEFIELD  =answer.medium  \* MERGEFORMAT </w:instrText>
      </w:r>
      <w:r>
        <w:fldChar w:fldCharType="separate"/>
      </w:r>
      <w:r>
        <w:rPr>
          <w:noProof/>
        </w:rPr>
        <w:t>«=answer.medium»</w:t>
      </w:r>
      <w:r>
        <w:rPr>
          <w:noProof/>
        </w:rPr>
        <w:fldChar w:fldCharType="end"/>
      </w:r>
      <w:r>
        <w:t xml:space="preserve"> (</w:t>
      </w:r>
      <w:r>
        <w:fldChar w:fldCharType="begin"/>
      </w:r>
      <w:r>
        <w:instrText xml:space="preserve"> MERGEFIELD  =answer.date  \* MERGEFORMAT </w:instrText>
      </w:r>
      <w:r>
        <w:fldChar w:fldCharType="separate"/>
      </w:r>
      <w:r>
        <w:rPr>
          <w:noProof/>
        </w:rPr>
        <w:t>«=</w:t>
      </w:r>
      <w:proofErr w:type="spellStart"/>
      <w:r>
        <w:rPr>
          <w:noProof/>
        </w:rPr>
        <w:t>answer.date</w:t>
      </w:r>
      <w:proofErr w:type="spellEnd"/>
      <w:r>
        <w:rPr>
          <w:noProof/>
        </w:rPr>
        <w:t>»</w:t>
      </w:r>
      <w:r>
        <w:rPr>
          <w:noProof/>
        </w:rPr>
        <w:fldChar w:fldCharType="end"/>
      </w:r>
      <w:r>
        <w:rPr>
          <w:noProof/>
        </w:rPr>
        <w:t>)</w:t>
      </w:r>
      <w:r>
        <w:t xml:space="preserve">: </w:t>
      </w:r>
      <w:r>
        <w:fldChar w:fldCharType="begin"/>
      </w:r>
      <w:r>
        <w:instrText xml:space="preserve"> MERGEFIELD  =answer.value  \* MERGEFORMAT </w:instrText>
      </w:r>
      <w:r>
        <w:fldChar w:fldCharType="separate"/>
      </w:r>
      <w:r>
        <w:rPr>
          <w:noProof/>
        </w:rPr>
        <w:t>«=answer.value»</w:t>
      </w:r>
      <w:r>
        <w:rPr>
          <w:noProof/>
        </w:rPr>
        <w:fldChar w:fldCharType="end"/>
      </w:r>
    </w:p>
    <w:p w14:paraId="46F95C81" w14:textId="77777777" w:rsidR="00FC4124" w:rsidRPr="00FB707A" w:rsidRDefault="00FC4124" w:rsidP="00FC4124">
      <w:pPr>
        <w:pStyle w:val="pstyle"/>
        <w:numPr>
          <w:ilvl w:val="0"/>
          <w:numId w:val="8"/>
        </w:numPr>
      </w:pPr>
      <w:r>
        <w:fldChar w:fldCharType="begin"/>
      </w:r>
      <w:r>
        <w:instrText xml:space="preserve"> MERGEFIELD  topic.answers:endEach  \* MERGEFORMAT </w:instrText>
      </w:r>
      <w:r>
        <w:fldChar w:fldCharType="separate"/>
      </w:r>
      <w:r>
        <w:rPr>
          <w:noProof/>
        </w:rPr>
        <w:t>«topic.answers:endEach»</w:t>
      </w:r>
      <w:r>
        <w:rPr>
          <w:noProof/>
        </w:rPr>
        <w:fldChar w:fldCharType="end"/>
      </w:r>
    </w:p>
    <w:p w14:paraId="4AFCF13D" w14:textId="343F131B" w:rsidR="00FC4124" w:rsidRPr="00FC4124" w:rsidRDefault="00FC4124" w:rsidP="002D601B">
      <w:pPr>
        <w:rPr>
          <w:rFonts w:ascii="Century" w:hAnsi="Century" w:cs="Times New Roman"/>
        </w:rPr>
      </w:pPr>
      <w:r>
        <w:fldChar w:fldCharType="begin"/>
      </w:r>
      <w:r>
        <w:instrText xml:space="preserve"> MERGEFIELD  case_topics:endEach  \* MERGEFORMAT </w:instrText>
      </w:r>
      <w:r>
        <w:fldChar w:fldCharType="separate"/>
      </w:r>
      <w:r>
        <w:rPr>
          <w:noProof/>
        </w:rPr>
        <w:t>«case_topics:endEach»</w:t>
      </w:r>
      <w:r>
        <w:rPr>
          <w:noProof/>
        </w:rPr>
        <w:fldChar w:fldCharType="end"/>
      </w:r>
    </w:p>
    <w:p w14:paraId="45389649" w14:textId="12C286A1" w:rsidR="00FC4124" w:rsidRDefault="00FC4124" w:rsidP="00FC4124">
      <w:fldSimple w:instr=" MERGEFIELD  case_topics:else  \* MERGEFORMAT ">
        <w:r>
          <w:rPr>
            <w:noProof/>
          </w:rPr>
          <w:t>«case_topics:else»</w:t>
        </w:r>
      </w:fldSimple>
    </w:p>
    <w:p w14:paraId="28941302" w14:textId="77777777" w:rsidR="00FC4124" w:rsidRPr="00E32642" w:rsidRDefault="00FC4124" w:rsidP="00FC4124">
      <w:pPr>
        <w:rPr>
          <w:rFonts w:ascii="Century" w:hAnsi="Century" w:cs="Times New Roman"/>
          <w:szCs w:val="24"/>
        </w:rPr>
      </w:pPr>
    </w:p>
    <w:p w14:paraId="53A9FE6E" w14:textId="77777777" w:rsidR="00FC4124" w:rsidRPr="00E32642" w:rsidRDefault="00FC4124" w:rsidP="00FC4124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14:paraId="3B929F79" w14:textId="77777777" w:rsidR="00FC4124" w:rsidRPr="00E32642" w:rsidRDefault="00FC4124" w:rsidP="00FC4124">
      <w:pPr>
        <w:rPr>
          <w:rFonts w:ascii="Century" w:hAnsi="Century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02FCB2D0" w14:textId="77777777" w:rsidR="00FC4124" w:rsidRPr="00E32642" w:rsidRDefault="00FC4124" w:rsidP="00FC4124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33647E79" w14:textId="77777777" w:rsidR="00FC4124" w:rsidRPr="00E32642" w:rsidRDefault="00FC4124" w:rsidP="00FC4124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3154C88B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  <w:lang w:val="vi-VN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volunteers - Objective Information&gt;</w:t>
      </w:r>
    </w:p>
    <w:p w14:paraId="1C9E4C26" w14:textId="77777777" w:rsidR="00FC4124" w:rsidRPr="00E32642" w:rsidRDefault="00FC4124" w:rsidP="00FC412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Where is the child placed?</w:t>
      </w:r>
    </w:p>
    <w:p w14:paraId="7FDC0480" w14:textId="77777777" w:rsidR="00FC4124" w:rsidRPr="00E32642" w:rsidRDefault="00FC4124" w:rsidP="00FC412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How is the child adjusting to the placement?</w:t>
      </w:r>
    </w:p>
    <w:p w14:paraId="36A59345" w14:textId="77777777" w:rsidR="00FC4124" w:rsidRPr="00E32642" w:rsidRDefault="00FC4124" w:rsidP="00FC412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Are there any issues or concerns </w:t>
      </w:r>
      <w:proofErr w:type="gramStart"/>
      <w:r w:rsidRPr="00E32642">
        <w:rPr>
          <w:rFonts w:ascii="Century" w:hAnsi="Century"/>
          <w:color w:val="984806" w:themeColor="accent6" w:themeShade="80"/>
        </w:rPr>
        <w:t>at this point in time</w:t>
      </w:r>
      <w:proofErr w:type="gramEnd"/>
      <w:r w:rsidRPr="00E32642">
        <w:rPr>
          <w:rFonts w:ascii="Century" w:hAnsi="Century"/>
          <w:color w:val="984806" w:themeColor="accent6" w:themeShade="80"/>
        </w:rPr>
        <w:t xml:space="preserve"> at the placement?</w:t>
      </w:r>
    </w:p>
    <w:p w14:paraId="090F7FC8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so, what are they and who is doing what to address those issues or concerns?</w:t>
      </w:r>
    </w:p>
    <w:p w14:paraId="32A5DA99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=casa_case.dob \* MERGEFORMAT </w:instrText>
      </w:r>
      <w:r>
        <w:fldChar w:fldCharType="end"/>
      </w: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1FBFE93D" w14:textId="77777777" w:rsidR="00FC4124" w:rsidRPr="00E32642" w:rsidRDefault="00FC4124" w:rsidP="00FC4124">
      <w:pPr>
        <w:rPr>
          <w:rFonts w:ascii="Century" w:hAnsi="Century" w:cs="Times New Roman"/>
          <w:szCs w:val="24"/>
          <w:lang w:val="en-US"/>
        </w:rPr>
      </w:pPr>
    </w:p>
    <w:p w14:paraId="206391D8" w14:textId="77777777" w:rsidR="00FC4124" w:rsidRPr="00E32642" w:rsidRDefault="00FC4124" w:rsidP="00FC412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14:paraId="26DEC64A" w14:textId="77777777" w:rsidR="00FC4124" w:rsidRPr="00E32642" w:rsidRDefault="00FC4124" w:rsidP="00FC4124">
      <w:pPr>
        <w:rPr>
          <w:rFonts w:ascii="Century" w:hAnsi="Century" w:cs="Times New Roman"/>
          <w:i/>
          <w:szCs w:val="24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4B69CEE9" w14:textId="77777777" w:rsidR="00FC4124" w:rsidRPr="00E32642" w:rsidRDefault="00FC4124" w:rsidP="00FC4124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lastRenderedPageBreak/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3533AC2B" w14:textId="77777777" w:rsidR="00FC4124" w:rsidRPr="00E32642" w:rsidRDefault="00FC4124" w:rsidP="00FC4124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1A60BA33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 For volunteers - Objective Information&gt;</w:t>
      </w:r>
    </w:p>
    <w:p w14:paraId="0BD4026F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641D4E">
        <w:rPr>
          <w:rFonts w:ascii="Century" w:hAnsi="Century" w:cs="Times New Roman"/>
          <w:color w:val="984806" w:themeColor="accent6" w:themeShade="80"/>
          <w:szCs w:val="24"/>
        </w:rPr>
        <w:t xml:space="preserve">Where is the child placed for education (public school, non-public school, GED, </w:t>
      </w:r>
      <w:proofErr w:type="spellStart"/>
      <w:r w:rsidRPr="00641D4E">
        <w:rPr>
          <w:rFonts w:ascii="Century" w:hAnsi="Century" w:cs="Times New Roman"/>
          <w:color w:val="984806" w:themeColor="accent6" w:themeShade="80"/>
          <w:szCs w:val="24"/>
        </w:rPr>
        <w:t>JobCorps</w:t>
      </w:r>
      <w:proofErr w:type="spellEnd"/>
      <w:r w:rsidRPr="00641D4E">
        <w:rPr>
          <w:rFonts w:ascii="Century" w:hAnsi="Century" w:cs="Times New Roman"/>
          <w:color w:val="984806" w:themeColor="accent6" w:themeShade="80"/>
          <w:szCs w:val="24"/>
        </w:rPr>
        <w:t xml:space="preserve">, </w:t>
      </w:r>
      <w:proofErr w:type="spellStart"/>
      <w:r w:rsidRPr="00641D4E">
        <w:rPr>
          <w:rFonts w:ascii="Century" w:hAnsi="Century" w:cs="Times New Roman"/>
          <w:color w:val="984806" w:themeColor="accent6" w:themeShade="80"/>
          <w:szCs w:val="24"/>
        </w:rPr>
        <w:t>etc</w:t>
      </w:r>
      <w:proofErr w:type="spellEnd"/>
      <w:r w:rsidRPr="00641D4E">
        <w:rPr>
          <w:rFonts w:ascii="Century" w:hAnsi="Century" w:cs="Times New Roman"/>
          <w:color w:val="984806" w:themeColor="accent6" w:themeShade="80"/>
          <w:szCs w:val="24"/>
        </w:rPr>
        <w:t>)?</w:t>
      </w:r>
    </w:p>
    <w:p w14:paraId="5F6E0FE0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How is the child adjusting to the placement?</w:t>
      </w:r>
    </w:p>
    <w:p w14:paraId="1C63DD05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Are there any concerns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at this point in time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? </w:t>
      </w:r>
    </w:p>
    <w:p w14:paraId="3E22B7B9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If so, what are they and who is doing what to address those concerns? </w:t>
      </w:r>
    </w:p>
    <w:p w14:paraId="54EF02CE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this child have any IEP? if not, is there a need for one?</w:t>
      </w:r>
    </w:p>
    <w:p w14:paraId="704B876D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Is the child employed? If so, where? If not, are they looking for a job?</w:t>
      </w:r>
    </w:p>
    <w:p w14:paraId="1C9764B3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the child have any vocational/life skills?</w:t>
      </w:r>
    </w:p>
    <w:p w14:paraId="76FEE37E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Are they attending life skill classes?</w:t>
      </w:r>
    </w:p>
    <w:p w14:paraId="2B6A4905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Do they have any other life skills needs? (Driver’s education, state ID, transportation assistance, clothing voucher,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etc. )</w:t>
      </w:r>
      <w:proofErr w:type="gramEnd"/>
    </w:p>
    <w:p w14:paraId="277FFC31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73FAA031" w14:textId="77777777" w:rsidR="00FC4124" w:rsidRPr="00E32642" w:rsidRDefault="00FC4124" w:rsidP="00FC4124">
      <w:pPr>
        <w:rPr>
          <w:rFonts w:ascii="Century" w:hAnsi="Century" w:cs="Times New Roman"/>
          <w:szCs w:val="24"/>
        </w:rPr>
      </w:pPr>
    </w:p>
    <w:p w14:paraId="70E06113" w14:textId="77777777" w:rsidR="00FC4124" w:rsidRPr="00E32642" w:rsidRDefault="00FC4124" w:rsidP="00FC4124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Health</w:t>
      </w:r>
    </w:p>
    <w:p w14:paraId="6AF8F7AE" w14:textId="77777777" w:rsidR="00FC4124" w:rsidRPr="00E32642" w:rsidRDefault="00FC4124" w:rsidP="00FC4124">
      <w:pPr>
        <w:rPr>
          <w:rFonts w:ascii="Century" w:hAnsi="Century" w:cs="Times New Roman"/>
          <w:bCs/>
          <w:szCs w:val="24"/>
        </w:rPr>
      </w:pPr>
      <w:r>
        <w:fldChar w:fldCharType="begin"/>
      </w:r>
      <w:r>
        <w:instrText xml:space="preserve"> MERGEFIELD casa_case.is_transitioning:if \* MERGEFORMAT </w:instrText>
      </w:r>
      <w:r>
        <w:fldChar w:fldCharType="separate"/>
      </w:r>
      <w:r w:rsidRPr="00E32642">
        <w:rPr>
          <w:rFonts w:ascii="Century" w:hAnsi="Century" w:cs="Times New Roman"/>
          <w:bCs/>
          <w:noProof/>
          <w:szCs w:val="24"/>
        </w:rPr>
        <w:t>«casa_case.is_transitioning:if»</w:t>
      </w:r>
      <w:r>
        <w:rPr>
          <w:rFonts w:ascii="Century" w:hAnsi="Century" w:cs="Times New Roman"/>
          <w:bCs/>
          <w:noProof/>
          <w:szCs w:val="24"/>
        </w:rPr>
        <w:fldChar w:fldCharType="end"/>
      </w:r>
    </w:p>
    <w:p w14:paraId="6C42D00F" w14:textId="77777777" w:rsidR="00FC4124" w:rsidRPr="00E32642" w:rsidRDefault="00FC4124" w:rsidP="00FC412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5A34C768" w14:textId="77777777" w:rsidR="00FC4124" w:rsidRPr="00E32642" w:rsidRDefault="00FC4124" w:rsidP="00FC4124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35D2D9A4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74F441E4" w14:textId="77777777" w:rsidR="00FC4124" w:rsidRPr="00E32642" w:rsidRDefault="00FC4124" w:rsidP="00FC412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up to date with medical exams?</w:t>
      </w:r>
    </w:p>
    <w:p w14:paraId="5990B572" w14:textId="77777777" w:rsidR="00FC4124" w:rsidRPr="00E32642" w:rsidRDefault="00FC4124" w:rsidP="00FC412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Are there any other medical concerns?</w:t>
      </w:r>
    </w:p>
    <w:p w14:paraId="1F8DCCBA" w14:textId="77777777" w:rsidR="00FC4124" w:rsidRPr="00E32642" w:rsidRDefault="00FC4124" w:rsidP="00FC412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receiving therapy, medication monitoring, mentoring, other therapeutic services?</w:t>
      </w:r>
    </w:p>
    <w:p w14:paraId="1DF3CE25" w14:textId="77777777" w:rsidR="00FC4124" w:rsidRPr="00E32642" w:rsidRDefault="00FC4124" w:rsidP="00FC412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If so, with whom?</w:t>
      </w:r>
    </w:p>
    <w:p w14:paraId="2D381B5D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What do the professionals (who are providing these services) say about the child's progress?</w:t>
      </w:r>
    </w:p>
    <w:p w14:paraId="5C7E81EB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7C4B0AFB" w14:textId="77777777" w:rsidR="00FC4124" w:rsidRPr="00E32642" w:rsidRDefault="00FC4124" w:rsidP="00FC4124">
      <w:pPr>
        <w:rPr>
          <w:rFonts w:ascii="Century" w:hAnsi="Century" w:cs="Times New Roman"/>
          <w:szCs w:val="24"/>
          <w:lang w:val="en-AU"/>
        </w:rPr>
      </w:pPr>
    </w:p>
    <w:p w14:paraId="65F12DA0" w14:textId="77777777" w:rsidR="00FC4124" w:rsidRPr="00E32642" w:rsidRDefault="00FC4124" w:rsidP="00FC412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14:paraId="7070496F" w14:textId="77777777" w:rsidR="00FC4124" w:rsidRPr="00E32642" w:rsidRDefault="00FC4124" w:rsidP="00FC4124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casa_case.is_transitioning:if \* MERGEFORMAT </w:instrText>
      </w:r>
      <w:r>
        <w:fldChar w:fldCharType="separate"/>
      </w:r>
      <w:r w:rsidRPr="00E32642">
        <w:rPr>
          <w:rFonts w:ascii="Century" w:hAnsi="Century" w:cs="Times New Roman"/>
          <w:noProof/>
          <w:szCs w:val="24"/>
        </w:rPr>
        <w:t>«casa_case.is_transitioning:if»</w:t>
      </w:r>
      <w:r>
        <w:rPr>
          <w:rFonts w:ascii="Century" w:hAnsi="Century" w:cs="Times New Roman"/>
          <w:noProof/>
          <w:szCs w:val="24"/>
        </w:rPr>
        <w:fldChar w:fldCharType="end"/>
      </w:r>
    </w:p>
    <w:p w14:paraId="1EBE2043" w14:textId="77777777" w:rsidR="00FC4124" w:rsidRPr="00E32642" w:rsidRDefault="00FC4124" w:rsidP="00FC412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7EE86468" w14:textId="77777777" w:rsidR="00FC4124" w:rsidRPr="00E32642" w:rsidRDefault="00FC4124" w:rsidP="00FC4124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3460E138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03ACE981" w14:textId="77777777" w:rsidR="00FC4124" w:rsidRPr="00E32642" w:rsidRDefault="00FC4124" w:rsidP="00FC412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Is this child seeing parents, siblings, other relatives? If so, who is the child visiting, and </w:t>
      </w:r>
      <w:proofErr w:type="spellStart"/>
      <w:r w:rsidRPr="00E32642">
        <w:rPr>
          <w:rFonts w:ascii="Century" w:hAnsi="Century"/>
          <w:color w:val="984806" w:themeColor="accent6" w:themeShade="80"/>
        </w:rPr>
        <w:t>howoften</w:t>
      </w:r>
      <w:proofErr w:type="spellEnd"/>
      <w:r w:rsidRPr="00E32642">
        <w:rPr>
          <w:rFonts w:ascii="Century" w:hAnsi="Century"/>
          <w:color w:val="984806" w:themeColor="accent6" w:themeShade="80"/>
        </w:rPr>
        <w:t>?</w:t>
      </w:r>
    </w:p>
    <w:p w14:paraId="1B86AA45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there is no visitation, why is it not happening?</w:t>
      </w: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Pr="00E32642">
        <w:rPr>
          <w:rFonts w:ascii="Century" w:hAnsi="Century"/>
          <w:noProof/>
        </w:rPr>
        <w:t>«</w:t>
      </w:r>
      <w:proofErr w:type="spellStart"/>
      <w:r w:rsidRPr="00E32642">
        <w:rPr>
          <w:rFonts w:ascii="Century" w:hAnsi="Century"/>
          <w:noProof/>
        </w:rPr>
        <w:t>casa_case.is_transitioning:endIf</w:t>
      </w:r>
      <w:proofErr w:type="spellEnd"/>
      <w:r w:rsidRPr="00E32642">
        <w:rPr>
          <w:rFonts w:ascii="Century" w:hAnsi="Century"/>
          <w:noProof/>
        </w:rPr>
        <w:t>»</w:t>
      </w:r>
      <w:r>
        <w:rPr>
          <w:rFonts w:ascii="Century" w:hAnsi="Century"/>
          <w:noProof/>
        </w:rPr>
        <w:fldChar w:fldCharType="end"/>
      </w:r>
    </w:p>
    <w:p w14:paraId="183ED995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3E2DEBAA" w14:textId="77777777" w:rsidR="00FC4124" w:rsidRPr="00E32642" w:rsidRDefault="00FC4124" w:rsidP="00FC412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lastRenderedPageBreak/>
        <w:t>Permanency plan</w:t>
      </w:r>
    </w:p>
    <w:p w14:paraId="02B6BDFD" w14:textId="77777777" w:rsidR="00FC4124" w:rsidRPr="00E32642" w:rsidRDefault="00FC4124" w:rsidP="00FC4124">
      <w:pPr>
        <w:rPr>
          <w:rFonts w:ascii="Century" w:hAnsi="Century" w:cs="Times New Roman"/>
          <w:i/>
          <w:szCs w:val="24"/>
        </w:rPr>
      </w:pPr>
      <w:r>
        <w:fldChar w:fldCharType="begin"/>
      </w:r>
      <w:r>
        <w:instrText xml:space="preserve"> MERGEFIELD  casa_case.is_transitioning:if \* MERGEFORMAT </w:instrText>
      </w:r>
      <w:r>
        <w:fldChar w:fldCharType="separate"/>
      </w:r>
      <w:r w:rsidRPr="00E32642">
        <w:rPr>
          <w:rFonts w:ascii="Century" w:hAnsi="Century"/>
          <w:noProof/>
        </w:rPr>
        <w:t>«casa_case.is_transitioning:if»</w:t>
      </w:r>
      <w:r>
        <w:rPr>
          <w:rFonts w:ascii="Century" w:hAnsi="Century"/>
          <w:noProof/>
        </w:rPr>
        <w:fldChar w:fldCharType="end"/>
      </w:r>
    </w:p>
    <w:p w14:paraId="37A35599" w14:textId="77777777" w:rsidR="00FC4124" w:rsidRPr="00E32642" w:rsidRDefault="00FC4124" w:rsidP="00FC412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10179B64" w14:textId="77777777" w:rsidR="00FC4124" w:rsidRPr="00E32642" w:rsidRDefault="00FC4124" w:rsidP="00FC4124">
      <w:pPr>
        <w:rPr>
          <w:rFonts w:ascii="Century" w:hAnsi="Century" w:cs="Times New Roman"/>
          <w:szCs w:val="24"/>
        </w:rPr>
      </w:pPr>
      <w:r>
        <w:fldChar w:fldCharType="begin"/>
      </w:r>
      <w:r>
        <w:instrText xml:space="preserve"> MERGEFIELD  casa_case.is_transitioning:else \* MERGEFORMAT </w:instrText>
      </w:r>
      <w:r>
        <w:fldChar w:fldCharType="separate"/>
      </w:r>
      <w:r w:rsidRPr="00E32642">
        <w:rPr>
          <w:rFonts w:ascii="Century" w:hAnsi="Century"/>
          <w:noProof/>
        </w:rPr>
        <w:t>«casa_case.is_transitioning:else»</w:t>
      </w:r>
      <w:r>
        <w:rPr>
          <w:rFonts w:ascii="Century" w:hAnsi="Century"/>
          <w:noProof/>
        </w:rPr>
        <w:fldChar w:fldCharType="end"/>
      </w:r>
    </w:p>
    <w:p w14:paraId="74B0F669" w14:textId="7777777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43EA04FE" w14:textId="77777777" w:rsidR="00FC4124" w:rsidRPr="00E32642" w:rsidRDefault="00FC4124" w:rsidP="00FC412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What is the child's permanency plan? Give a summary of the actions taken to achieve it.</w:t>
      </w:r>
    </w:p>
    <w:p w14:paraId="75285D66" w14:textId="530B4C57" w:rsidR="00FC4124" w:rsidRPr="00E32642" w:rsidRDefault="00FC4124" w:rsidP="00FC4124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>
        <w:instrText xml:space="preserve"> MERGEFIELD  casa_case.is_transitioning:endIf \* MERGEFORMAT </w:instrText>
      </w:r>
      <w:r>
        <w:fldChar w:fldCharType="separate"/>
      </w:r>
      <w:r w:rsidRPr="00E32642">
        <w:rPr>
          <w:rFonts w:ascii="Century" w:hAnsi="Century"/>
          <w:noProof/>
        </w:rPr>
        <w:t>«casa_case.is_transitioning:endIf»</w:t>
      </w:r>
      <w:r>
        <w:rPr>
          <w:rFonts w:ascii="Century" w:hAnsi="Century"/>
          <w:noProof/>
        </w:rPr>
        <w:fldChar w:fldCharType="end"/>
      </w:r>
    </w:p>
    <w:p w14:paraId="43483C28" w14:textId="0F39C201" w:rsidR="00FC4124" w:rsidRPr="00E32642" w:rsidRDefault="00FC4124" w:rsidP="002D601B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e_topics:endIf  \* MERGEFORMAT ">
        <w:r>
          <w:rPr>
            <w:noProof/>
          </w:rPr>
          <w:t>«case_topics:endIf»</w:t>
        </w:r>
      </w:fldSimple>
    </w:p>
    <w:p w14:paraId="1ECCEB5D" w14:textId="77777777"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366E21E2" w14:textId="77777777" w:rsidR="003C26C4" w:rsidRDefault="00A51A19" w:rsidP="003C26C4">
      <w:pPr>
        <w:rPr>
          <w:rFonts w:ascii="Century" w:hAnsi="Century" w:cs="Times New Roman"/>
          <w:b/>
          <w:bCs/>
          <w:i/>
          <w:i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14:paraId="0B8E91E8" w14:textId="77777777" w:rsidR="002D601B" w:rsidRPr="00E32642" w:rsidRDefault="002D601B" w:rsidP="002D601B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Pr="00E32642">
          <w:rPr>
            <w:rFonts w:ascii="Century" w:hAnsi="Century"/>
            <w:noProof/>
          </w:rPr>
          <w:t>«casa_case.is_transitioning:if»</w:t>
        </w:r>
      </w:fldSimple>
    </w:p>
    <w:p w14:paraId="77803949" w14:textId="77777777" w:rsidR="002D601B" w:rsidRPr="00E32642" w:rsidRDefault="002D601B" w:rsidP="002D601B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0D2294B7" w14:textId="77777777" w:rsidR="002D601B" w:rsidRPr="00E32642" w:rsidRDefault="002D601B" w:rsidP="002D601B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Pr="00E32642">
          <w:rPr>
            <w:rFonts w:ascii="Century" w:hAnsi="Century"/>
            <w:noProof/>
          </w:rPr>
          <w:t>«casa_case.is_transitioning:else»</w:t>
        </w:r>
      </w:fldSimple>
    </w:p>
    <w:p w14:paraId="02AFF93D" w14:textId="77777777" w:rsidR="002D601B" w:rsidRPr="00E32642" w:rsidRDefault="002D601B" w:rsidP="002D601B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33F95AF3" w14:textId="77777777" w:rsidR="002D601B" w:rsidRPr="00E32642" w:rsidRDefault="002D601B" w:rsidP="002D601B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This section should provide information that leads to your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recommendations, but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be based on the objective information included in the section above.</w:t>
      </w:r>
    </w:p>
    <w:p w14:paraId="0022E231" w14:textId="77777777" w:rsidR="002D601B" w:rsidRPr="00E32642" w:rsidRDefault="002D601B" w:rsidP="002D601B">
      <w:pPr>
        <w:rPr>
          <w:rFonts w:ascii="Century" w:hAnsi="Century" w:cs="Times New Roman"/>
          <w:szCs w:val="24"/>
        </w:rPr>
      </w:pPr>
    </w:p>
    <w:p w14:paraId="554C27F9" w14:textId="77777777" w:rsidR="002D601B" w:rsidRPr="00E32642" w:rsidRDefault="002D601B" w:rsidP="002D601B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Describe how the child is doing. Include a statement about the CASA’s role in the child’s life. Describe the relationship the CASA and the child currently have. </w:t>
      </w:r>
    </w:p>
    <w:p w14:paraId="65A661CF" w14:textId="77777777" w:rsidR="002D601B" w:rsidRPr="00E32642" w:rsidRDefault="002D601B" w:rsidP="002D601B">
      <w:pPr>
        <w:rPr>
          <w:rFonts w:ascii="Century" w:hAnsi="Century" w:cs="Times New Roman"/>
          <w:szCs w:val="24"/>
        </w:rPr>
      </w:pPr>
    </w:p>
    <w:p w14:paraId="3B032F12" w14:textId="77777777" w:rsidR="002D601B" w:rsidRPr="00E32642" w:rsidRDefault="002D601B" w:rsidP="002D601B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What are the current concerns for the child? Is there a need that is not being met?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You are presenting your opinion about the case (using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factual information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>). For example: Family therapy is currently not in place. It is important that this service begins because...</w:t>
      </w:r>
    </w:p>
    <w:p w14:paraId="04319C76" w14:textId="77777777" w:rsidR="002D601B" w:rsidRPr="00E32642" w:rsidRDefault="002D601B" w:rsidP="002D601B">
      <w:pPr>
        <w:rPr>
          <w:rFonts w:ascii="Century" w:hAnsi="Century" w:cs="Times New Roman"/>
          <w:szCs w:val="24"/>
        </w:rPr>
      </w:pPr>
    </w:p>
    <w:p w14:paraId="7E4C02F3" w14:textId="77777777" w:rsidR="002D601B" w:rsidRPr="00E32642" w:rsidRDefault="002D601B" w:rsidP="002D601B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 paragraph should be dedicated to each concern.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What is your recommendation on a service or a plan to meet this need? </w:t>
      </w:r>
    </w:p>
    <w:p w14:paraId="451A2B4C" w14:textId="77777777" w:rsidR="002D601B" w:rsidRPr="00E32642" w:rsidRDefault="002D601B" w:rsidP="002D601B">
      <w:pPr>
        <w:rPr>
          <w:rFonts w:ascii="Century" w:hAnsi="Century" w:cs="Times New Roman"/>
          <w:szCs w:val="24"/>
        </w:rPr>
      </w:pPr>
    </w:p>
    <w:p w14:paraId="17FBE8BD" w14:textId="77777777" w:rsidR="002D601B" w:rsidRPr="00E32642" w:rsidRDefault="002D601B" w:rsidP="002D601B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Restate the permanency plan.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Is this the most appropriate plan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at this time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>? Describe why or why not.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If there is another plan that may be better, offer a recommendation for that plan and describe why and how to achieve this plan.</w:t>
      </w:r>
    </w:p>
    <w:p w14:paraId="361C643E" w14:textId="77777777" w:rsidR="002D601B" w:rsidRPr="00E32642" w:rsidRDefault="002D601B" w:rsidP="002D601B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Pr="00E32642">
          <w:rPr>
            <w:rFonts w:ascii="Century" w:hAnsi="Century"/>
            <w:noProof/>
          </w:rPr>
          <w:t>«casa_case.is_transitioning:endIf»</w:t>
        </w:r>
      </w:fldSimple>
    </w:p>
    <w:p w14:paraId="0FB16126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14:paraId="22E8A295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14:paraId="373D731F" w14:textId="77777777" w:rsidR="00CB0119" w:rsidRPr="00E32642" w:rsidRDefault="00CB0119" w:rsidP="00CB0119">
      <w:pPr>
        <w:rPr>
          <w:rFonts w:ascii="Century" w:hAnsi="Century"/>
          <w:color w:val="984806" w:themeColor="accent6" w:themeShade="80"/>
        </w:rPr>
      </w:pPr>
      <w:fldSimple w:instr=" MERGEFIELD  casa_case.is_transitioning:if \* MERGEFORMAT ">
        <w:r w:rsidRPr="00E32642">
          <w:rPr>
            <w:rFonts w:ascii="Century" w:hAnsi="Century"/>
            <w:noProof/>
          </w:rPr>
          <w:t>«casa_case.is_transitioning:if»</w:t>
        </w:r>
      </w:fldSimple>
    </w:p>
    <w:p w14:paraId="4B763E88" w14:textId="77777777" w:rsidR="00CB0119" w:rsidRPr="00E32642" w:rsidRDefault="00CB0119" w:rsidP="00CB01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1249D22F" w14:textId="77777777" w:rsidR="00CB0119" w:rsidRPr="00E32642" w:rsidRDefault="00CB0119" w:rsidP="00CB01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35110255" w14:textId="77777777" w:rsidR="00CB0119" w:rsidRPr="00E32642" w:rsidRDefault="00CB0119" w:rsidP="00CB01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lastRenderedPageBreak/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689345A0" w14:textId="77777777" w:rsidR="00CB0119" w:rsidRPr="00E32642" w:rsidRDefault="00CB0119" w:rsidP="00CB011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14:paraId="74E307A7" w14:textId="77777777" w:rsidR="00CB0119" w:rsidRPr="00E32642" w:rsidRDefault="00CB0119" w:rsidP="00CB0119">
      <w:pPr>
        <w:widowControl w:val="0"/>
        <w:autoSpaceDE w:val="0"/>
        <w:autoSpaceDN w:val="0"/>
        <w:adjustRightInd w:val="0"/>
        <w:spacing w:line="240" w:lineRule="auto"/>
        <w:rPr>
          <w:rFonts w:ascii="Century" w:hAnsi="Century" w:cs="Times New Roman"/>
          <w:szCs w:val="24"/>
        </w:rPr>
      </w:pPr>
      <w:fldSimple w:instr=" MERGEFIELD  casa_case.is_transitioning:else \* MERGEFORMAT ">
        <w:r w:rsidRPr="00E32642">
          <w:rPr>
            <w:rFonts w:ascii="Century" w:hAnsi="Century"/>
            <w:noProof/>
          </w:rPr>
          <w:t>«casa_case.is_transitioning:else»</w:t>
        </w:r>
      </w:fldSimple>
    </w:p>
    <w:p w14:paraId="44A98D86" w14:textId="77777777" w:rsidR="00CB0119" w:rsidRPr="00E32642" w:rsidRDefault="00CB0119" w:rsidP="00CB011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06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…;</w:t>
      </w:r>
      <w:proofErr w:type="gramEnd"/>
    </w:p>
    <w:p w14:paraId="37A73143" w14:textId="77777777" w:rsidR="00CB0119" w:rsidRPr="00E32642" w:rsidRDefault="00CB0119" w:rsidP="00CB011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…;</w:t>
      </w:r>
      <w:proofErr w:type="gramEnd"/>
    </w:p>
    <w:p w14:paraId="24199A2E" w14:textId="77777777" w:rsidR="00CB0119" w:rsidRPr="00E32642" w:rsidRDefault="00CB0119" w:rsidP="00CB011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…;</w:t>
      </w:r>
      <w:proofErr w:type="gramEnd"/>
    </w:p>
    <w:p w14:paraId="053C8B17" w14:textId="77777777" w:rsidR="00CB0119" w:rsidRPr="00E32642" w:rsidRDefault="00CB0119" w:rsidP="00CB011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CASA is continued…</w:t>
      </w:r>
    </w:p>
    <w:p w14:paraId="7EB0A38E" w14:textId="77777777" w:rsidR="00CB0119" w:rsidRPr="00E32642" w:rsidRDefault="00CB0119" w:rsidP="00CB01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Pr="00E32642">
          <w:rPr>
            <w:rFonts w:ascii="Century" w:hAnsi="Century"/>
            <w:noProof/>
          </w:rPr>
          <w:t>«casa_case.is_transitioning:endIf»</w:t>
        </w:r>
      </w:fldSimple>
    </w:p>
    <w:p w14:paraId="0DF53078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12511BC7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4CA34CE7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14:paraId="2FCA08D2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14:paraId="74C11E07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6"/>
        <w:gridCol w:w="3826"/>
      </w:tblGrid>
      <w:tr w:rsidR="00DB1F96" w:rsidRPr="00E32642" w14:paraId="70CEF9DD" w14:textId="77777777" w:rsidTr="00DB1F96">
        <w:tc>
          <w:tcPr>
            <w:tcW w:w="5666" w:type="dxa"/>
          </w:tcPr>
          <w:p w14:paraId="2FA9E629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23EF70DD" w14:textId="77777777" w:rsidR="00DB1F96" w:rsidRPr="00E32642" w:rsidRDefault="00000000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fldSimple w:instr=" MERGEFIELD =volunteer.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«=volunteer.name»</w:t>
              </w:r>
            </w:fldSimple>
          </w:p>
          <w:p w14:paraId="33C98A14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14:paraId="55C2F928" w14:textId="77777777"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fldSimple w:instr=" MERGEFIELD =volunteer.assignment_date \* MERGEFORMAT ">
              <w:r w:rsidR="00B66454" w:rsidRPr="00E32642">
                <w:rPr>
                  <w:rFonts w:ascii="Century" w:hAnsi="Century" w:cs="Times New Roman"/>
                  <w:noProof/>
                  <w:szCs w:val="24"/>
                </w:rPr>
                <w:t>«=volunteer.assignment_date»</w:t>
              </w:r>
            </w:fldSimple>
          </w:p>
          <w:p w14:paraId="33DD4FD8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14:paraId="4C4CE2EA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3CAA15DB" w14:textId="77777777" w:rsidR="00DB1F96" w:rsidRPr="00E32642" w:rsidRDefault="00000000" w:rsidP="00DB1F96">
            <w:pPr>
              <w:rPr>
                <w:rFonts w:ascii="Century" w:hAnsi="Century" w:cs="Times New Roman"/>
                <w:szCs w:val="24"/>
              </w:rPr>
            </w:pPr>
            <w:fldSimple w:instr=" MERGEFIELD =volunteer.supervisor_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«=volunteer.supervisor_name»</w:t>
              </w:r>
            </w:fldSimple>
          </w:p>
          <w:p w14:paraId="64154D25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14:paraId="203D756F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14:paraId="4F548B9F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3B0C64">
      <w:headerReference w:type="even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0363A" w14:textId="77777777" w:rsidR="003B0C64" w:rsidRDefault="003B0C64" w:rsidP="001A70C2">
      <w:pPr>
        <w:spacing w:line="240" w:lineRule="auto"/>
      </w:pPr>
      <w:r>
        <w:separator/>
      </w:r>
    </w:p>
  </w:endnote>
  <w:endnote w:type="continuationSeparator" w:id="0">
    <w:p w14:paraId="0F292108" w14:textId="77777777" w:rsidR="003B0C64" w:rsidRDefault="003B0C64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AC8D1" w14:textId="77777777" w:rsidR="003B0C64" w:rsidRDefault="003B0C64" w:rsidP="001A70C2">
      <w:pPr>
        <w:spacing w:line="240" w:lineRule="auto"/>
      </w:pPr>
      <w:r>
        <w:separator/>
      </w:r>
    </w:p>
  </w:footnote>
  <w:footnote w:type="continuationSeparator" w:id="0">
    <w:p w14:paraId="0E947023" w14:textId="77777777" w:rsidR="003B0C64" w:rsidRDefault="003B0C64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C2B05" w14:textId="77777777" w:rsidR="00D37944" w:rsidRDefault="00000000">
    <w:pPr>
      <w:pStyle w:val="Header"/>
    </w:pPr>
    <w:r>
      <w:rPr>
        <w:noProof/>
        <w:lang w:eastAsia="en-CA"/>
      </w:rPr>
      <w:pict w14:anchorId="3F8A86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9" type="#_x0000_t75" alt="" style="position:absolute;margin-left:0;margin-top:0;width:612pt;height:11in;z-index:-251657728;mso-wrap-edited:f;mso-position-horizontal:center;mso-position-horizontal-relative:margin;mso-position-vertical:center;mso-position-vertical-relative:margin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BF8D1" w14:textId="77777777" w:rsidR="00D37944" w:rsidRDefault="00000000">
    <w:pPr>
      <w:pStyle w:val="Header"/>
    </w:pPr>
    <w:r>
      <w:rPr>
        <w:noProof/>
        <w:lang w:val="en-US"/>
      </w:rPr>
      <w:pict w14:anchorId="405CCA73">
        <v:group id="Group 8" o:spid="_x0000_s1026" style="position:absolute;margin-left:169.8pt;margin-top:28.85pt;width:392.4pt;height:59.85pt;z-index:251656704" coordorigin="7082,1451" coordsize="4685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left:7238;top:1503;width:4529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<v:textbox>
              <w:txbxContent>
                <w:p w14:paraId="611BFC07" w14:textId="77777777" w:rsidR="00ED43D8" w:rsidRPr="00D37944" w:rsidRDefault="00ED43D8" w:rsidP="00ED43D8">
                  <w:pPr>
                    <w:rPr>
                      <w:b/>
                      <w:color w:val="003399"/>
                      <w:sz w:val="20"/>
                    </w:rPr>
                  </w:pPr>
                </w:p>
              </w:txbxContent>
            </v:textbox>
          </v:shape>
          <v:shape id="Text Box 10" o:spid="_x0000_s1028" type="#_x0000_t202" style="position:absolute;left:7082;top:1451;width:4300;height:4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<v:textbox>
              <w:txbxContent>
                <w:p w14:paraId="6B090E81" w14:textId="77777777" w:rsidR="005615EA" w:rsidRPr="005615EA" w:rsidRDefault="005615EA" w:rsidP="002608A4">
                  <w:pPr>
                    <w:jc w:val="right"/>
                    <w:rPr>
                      <w:rFonts w:ascii="Century" w:hAnsi="Century" w:cs="Arial"/>
                      <w:color w:val="F83030"/>
                      <w:sz w:val="18"/>
                    </w:rPr>
                  </w:pPr>
                  <w:r w:rsidRPr="005615EA">
                    <w:rPr>
                      <w:rFonts w:ascii="Century" w:hAnsi="Century" w:cs="Arial"/>
                      <w:color w:val="F83030"/>
                      <w:sz w:val="18"/>
                    </w:rPr>
                    <w:t>Court Appointed Special Advocate (CASA)/YOUR CASA REGION</w:t>
                  </w:r>
                </w:p>
                <w:p w14:paraId="557E5E8D" w14:textId="77777777" w:rsidR="00ED43D8" w:rsidRPr="005615EA" w:rsidRDefault="00000000" w:rsidP="002608A4">
                  <w:pPr>
                    <w:jc w:val="right"/>
                    <w:rPr>
                      <w:rFonts w:ascii="Century" w:hAnsi="Century"/>
                      <w:color w:val="1F497D" w:themeColor="text2"/>
                      <w:sz w:val="18"/>
                    </w:rPr>
                  </w:pPr>
                  <w:fldSimple w:instr=" MERGEFIELD  =org_address \* MERGEFORMAT ">
                    <w:r w:rsidR="002608A4">
                      <w:rPr>
                        <w:rFonts w:ascii="Century" w:hAnsi="Century"/>
                        <w:noProof/>
                        <w:color w:val="1F497D" w:themeColor="text2"/>
                        <w:sz w:val="18"/>
                      </w:rPr>
                      <w:t>«=org_address»</w:t>
                    </w:r>
                  </w:fldSimple>
                </w:p>
                <w:p w14:paraId="6BFE3271" w14:textId="77777777" w:rsidR="005615EA" w:rsidRPr="005615EA" w:rsidRDefault="005615EA" w:rsidP="002608A4">
                  <w:pPr>
                    <w:jc w:val="right"/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</w:pPr>
                  <w:r w:rsidRPr="005508A1">
                    <w:rPr>
                      <w:rFonts w:ascii="Century" w:hAnsi="Century"/>
                      <w:b/>
                      <w:color w:val="1F497D" w:themeColor="text2"/>
                      <w:sz w:val="18"/>
                      <w:szCs w:val="18"/>
                    </w:rPr>
                    <w:t xml:space="preserve">Phone: </w:t>
                  </w:r>
                  <w:r w:rsidRPr="005508A1">
                    <w:rPr>
                      <w:rFonts w:ascii="Century" w:hAnsi="Century"/>
                      <w:color w:val="1F497D" w:themeColor="text2"/>
                      <w:sz w:val="18"/>
                      <w:szCs w:val="18"/>
                    </w:rPr>
                    <w:t xml:space="preserve">YOUR CASA ORG’S </w:t>
                  </w:r>
                  <w:proofErr w:type="spellStart"/>
                  <w:proofErr w:type="gramStart"/>
                  <w:r w:rsidRPr="005508A1">
                    <w:rPr>
                      <w:rFonts w:ascii="Century" w:hAnsi="Century"/>
                      <w:color w:val="1F497D" w:themeColor="text2"/>
                      <w:sz w:val="18"/>
                      <w:szCs w:val="18"/>
                    </w:rPr>
                    <w:t>NUMBER</w:t>
                  </w:r>
                  <w:r w:rsidRPr="005615EA"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  <w:t>Website:</w:t>
                  </w:r>
                  <w:r w:rsidRPr="005615EA">
                    <w:rPr>
                      <w:rFonts w:ascii="Century" w:hAnsi="Century"/>
                      <w:color w:val="1F497D" w:themeColor="text2"/>
                      <w:sz w:val="18"/>
                    </w:rPr>
                    <w:t>YOU</w:t>
                  </w:r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>R</w:t>
                  </w:r>
                  <w:proofErr w:type="spellEnd"/>
                  <w:proofErr w:type="gramEnd"/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 xml:space="preserve"> CASA ORG’S WEBSITE</w:t>
                  </w:r>
                </w:p>
              </w:txbxContent>
            </v:textbox>
          </v:shape>
        </v:group>
      </w:pict>
    </w:r>
    <w:r w:rsidR="005615EA" w:rsidRPr="005615EA">
      <w:rPr>
        <w:caps/>
        <w:noProof/>
        <w:lang w:val="en-US"/>
      </w:rPr>
      <w:drawing>
        <wp:inline distT="0" distB="0" distL="0" distR="0" wp14:anchorId="42CF7B70" wp14:editId="2CBF537A">
          <wp:extent cx="1977390" cy="939260"/>
          <wp:effectExtent l="19050" t="0" r="381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8663" cy="939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455539" w14:textId="77777777" w:rsidR="00DA27BE" w:rsidRDefault="00000000">
    <w:pPr>
      <w:pStyle w:val="Header"/>
    </w:pPr>
    <w:r>
      <w:rPr>
        <w:noProof/>
        <w:lang w:val="en-US"/>
      </w:rPr>
      <w:pict w14:anchorId="42F2365A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30" type="#_x0000_t32" style="position:absolute;margin-left:-1.2pt;margin-top:14.7pt;width:487.2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" strokecolor="#1f497d [3215]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C1C24"/>
    <w:multiLevelType w:val="hybridMultilevel"/>
    <w:tmpl w:val="544C802C"/>
    <w:lvl w:ilvl="0" w:tplc="63121D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83D43"/>
    <w:multiLevelType w:val="hybridMultilevel"/>
    <w:tmpl w:val="451E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762009F7"/>
    <w:multiLevelType w:val="hybridMultilevel"/>
    <w:tmpl w:val="FDE4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A6237"/>
    <w:multiLevelType w:val="hybridMultilevel"/>
    <w:tmpl w:val="27007AFA"/>
    <w:lvl w:ilvl="0" w:tplc="63121D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2608051">
    <w:abstractNumId w:val="4"/>
  </w:num>
  <w:num w:numId="2" w16cid:durableId="1365710051">
    <w:abstractNumId w:val="7"/>
  </w:num>
  <w:num w:numId="3" w16cid:durableId="1052658881">
    <w:abstractNumId w:val="1"/>
  </w:num>
  <w:num w:numId="4" w16cid:durableId="796139403">
    <w:abstractNumId w:val="0"/>
  </w:num>
  <w:num w:numId="5" w16cid:durableId="1474981619">
    <w:abstractNumId w:val="2"/>
  </w:num>
  <w:num w:numId="6" w16cid:durableId="1734693322">
    <w:abstractNumId w:val="6"/>
  </w:num>
  <w:num w:numId="7" w16cid:durableId="2097437235">
    <w:abstractNumId w:val="3"/>
  </w:num>
  <w:num w:numId="8" w16cid:durableId="604578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8C7"/>
    <w:rsid w:val="00005AB6"/>
    <w:rsid w:val="000160B2"/>
    <w:rsid w:val="000222A1"/>
    <w:rsid w:val="00037CF3"/>
    <w:rsid w:val="00046581"/>
    <w:rsid w:val="0005471B"/>
    <w:rsid w:val="0005634E"/>
    <w:rsid w:val="00070C91"/>
    <w:rsid w:val="000722A2"/>
    <w:rsid w:val="000907C3"/>
    <w:rsid w:val="00091076"/>
    <w:rsid w:val="000B3B18"/>
    <w:rsid w:val="000B5E72"/>
    <w:rsid w:val="000D1C8F"/>
    <w:rsid w:val="000D1E36"/>
    <w:rsid w:val="001211D9"/>
    <w:rsid w:val="00121610"/>
    <w:rsid w:val="00137576"/>
    <w:rsid w:val="00153711"/>
    <w:rsid w:val="001666F6"/>
    <w:rsid w:val="00181BD6"/>
    <w:rsid w:val="001A0C7F"/>
    <w:rsid w:val="001A5060"/>
    <w:rsid w:val="001A5B68"/>
    <w:rsid w:val="001A70C2"/>
    <w:rsid w:val="001B0337"/>
    <w:rsid w:val="001B5054"/>
    <w:rsid w:val="001B5539"/>
    <w:rsid w:val="001C4B1A"/>
    <w:rsid w:val="001C6228"/>
    <w:rsid w:val="001D6AD4"/>
    <w:rsid w:val="001E50EF"/>
    <w:rsid w:val="001F653F"/>
    <w:rsid w:val="00201F04"/>
    <w:rsid w:val="002174B6"/>
    <w:rsid w:val="00230FAD"/>
    <w:rsid w:val="0023272A"/>
    <w:rsid w:val="00247116"/>
    <w:rsid w:val="00253639"/>
    <w:rsid w:val="002608A4"/>
    <w:rsid w:val="0028216D"/>
    <w:rsid w:val="0028302E"/>
    <w:rsid w:val="002852EE"/>
    <w:rsid w:val="002A65F2"/>
    <w:rsid w:val="002C61C4"/>
    <w:rsid w:val="002D601B"/>
    <w:rsid w:val="002E1238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94A99"/>
    <w:rsid w:val="003A3F77"/>
    <w:rsid w:val="003B0C64"/>
    <w:rsid w:val="003B338B"/>
    <w:rsid w:val="003C26C4"/>
    <w:rsid w:val="003D04AE"/>
    <w:rsid w:val="003F45C1"/>
    <w:rsid w:val="003F5760"/>
    <w:rsid w:val="003F5909"/>
    <w:rsid w:val="003F6DF7"/>
    <w:rsid w:val="004018C7"/>
    <w:rsid w:val="00434470"/>
    <w:rsid w:val="004419C2"/>
    <w:rsid w:val="00473A5C"/>
    <w:rsid w:val="004874CC"/>
    <w:rsid w:val="00493BD9"/>
    <w:rsid w:val="004953CE"/>
    <w:rsid w:val="004B1425"/>
    <w:rsid w:val="004B66A2"/>
    <w:rsid w:val="004C707B"/>
    <w:rsid w:val="004F4989"/>
    <w:rsid w:val="004F5694"/>
    <w:rsid w:val="004F5AC1"/>
    <w:rsid w:val="005040DB"/>
    <w:rsid w:val="005165C5"/>
    <w:rsid w:val="00536A07"/>
    <w:rsid w:val="00543321"/>
    <w:rsid w:val="005508A1"/>
    <w:rsid w:val="0055708F"/>
    <w:rsid w:val="005615EA"/>
    <w:rsid w:val="005838BC"/>
    <w:rsid w:val="005A5157"/>
    <w:rsid w:val="005D1226"/>
    <w:rsid w:val="005E746A"/>
    <w:rsid w:val="006370C8"/>
    <w:rsid w:val="00641D4E"/>
    <w:rsid w:val="00660B2D"/>
    <w:rsid w:val="00666059"/>
    <w:rsid w:val="00676BB8"/>
    <w:rsid w:val="006864FF"/>
    <w:rsid w:val="006932FF"/>
    <w:rsid w:val="006B79DE"/>
    <w:rsid w:val="006D0245"/>
    <w:rsid w:val="006E17DC"/>
    <w:rsid w:val="006E3DBB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35A7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B09CA"/>
    <w:rsid w:val="008C700F"/>
    <w:rsid w:val="008D05A4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53702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B3BDB"/>
    <w:rsid w:val="00BD20F4"/>
    <w:rsid w:val="00C33CA9"/>
    <w:rsid w:val="00C35B53"/>
    <w:rsid w:val="00C43A68"/>
    <w:rsid w:val="00C567C3"/>
    <w:rsid w:val="00C60471"/>
    <w:rsid w:val="00C8647F"/>
    <w:rsid w:val="00C960AD"/>
    <w:rsid w:val="00CB0119"/>
    <w:rsid w:val="00CC6FAF"/>
    <w:rsid w:val="00CE1F69"/>
    <w:rsid w:val="00CF1141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97301"/>
    <w:rsid w:val="00DA27BE"/>
    <w:rsid w:val="00DB1F96"/>
    <w:rsid w:val="00DB2F67"/>
    <w:rsid w:val="00DD69FD"/>
    <w:rsid w:val="00DE370A"/>
    <w:rsid w:val="00DF2064"/>
    <w:rsid w:val="00DF262D"/>
    <w:rsid w:val="00E002F5"/>
    <w:rsid w:val="00E20EB5"/>
    <w:rsid w:val="00E32642"/>
    <w:rsid w:val="00E40C76"/>
    <w:rsid w:val="00E40D29"/>
    <w:rsid w:val="00E4713B"/>
    <w:rsid w:val="00E55A4F"/>
    <w:rsid w:val="00E65012"/>
    <w:rsid w:val="00E67FB2"/>
    <w:rsid w:val="00E96CBD"/>
    <w:rsid w:val="00EB02C1"/>
    <w:rsid w:val="00EB648F"/>
    <w:rsid w:val="00ED3908"/>
    <w:rsid w:val="00ED43D8"/>
    <w:rsid w:val="00EF3F5A"/>
    <w:rsid w:val="00EF4CC7"/>
    <w:rsid w:val="00EF756E"/>
    <w:rsid w:val="00F14429"/>
    <w:rsid w:val="00F21F2C"/>
    <w:rsid w:val="00F25E1E"/>
    <w:rsid w:val="00F314E5"/>
    <w:rsid w:val="00F320E3"/>
    <w:rsid w:val="00F323B1"/>
    <w:rsid w:val="00F34497"/>
    <w:rsid w:val="00F364C5"/>
    <w:rsid w:val="00F504F2"/>
    <w:rsid w:val="00F5173B"/>
    <w:rsid w:val="00F73985"/>
    <w:rsid w:val="00F74742"/>
    <w:rsid w:val="00F87835"/>
    <w:rsid w:val="00F92E1F"/>
    <w:rsid w:val="00FB707A"/>
    <w:rsid w:val="00FC4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ABE27"/>
  <w15:docId w15:val="{CA69D716-16C9-437F-B456-385C1C0B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  <w:style w:type="paragraph" w:customStyle="1" w:styleId="pstyle">
    <w:name w:val="p style"/>
    <w:basedOn w:val="Normal"/>
    <w:link w:val="pstyleChar"/>
    <w:qFormat/>
    <w:rsid w:val="00FB707A"/>
    <w:rPr>
      <w:rFonts w:ascii="Century" w:hAnsi="Century" w:cs="Times New Roman"/>
      <w:color w:val="984806" w:themeColor="accent6" w:themeShade="80"/>
      <w:szCs w:val="24"/>
    </w:rPr>
  </w:style>
  <w:style w:type="character" w:customStyle="1" w:styleId="pstyleChar">
    <w:name w:val="p style Char"/>
    <w:basedOn w:val="DefaultParagraphFont"/>
    <w:link w:val="pstyle"/>
    <w:rsid w:val="00FB707A"/>
    <w:rPr>
      <w:rFonts w:ascii="Century" w:hAnsi="Century" w:cs="Times New Roman"/>
      <w:color w:val="984806" w:themeColor="accent6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CASA_Letterhead</Template>
  <TotalTime>103</TotalTime>
  <Pages>5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Tatyana Vishnyakova</cp:lastModifiedBy>
  <cp:revision>30</cp:revision>
  <cp:lastPrinted>2017-09-12T14:42:00Z</cp:lastPrinted>
  <dcterms:created xsi:type="dcterms:W3CDTF">2021-10-10T21:35:00Z</dcterms:created>
  <dcterms:modified xsi:type="dcterms:W3CDTF">2024-04-20T20:26:00Z</dcterms:modified>
</cp:coreProperties>
</file>